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37"/>
        <w:bidiVisual/>
        <w:tblW w:w="5959" w:type="dxa"/>
        <w:tblLook w:val="04A0" w:firstRow="1" w:lastRow="0" w:firstColumn="1" w:lastColumn="0" w:noHBand="0" w:noVBand="1"/>
      </w:tblPr>
      <w:tblGrid>
        <w:gridCol w:w="5959"/>
      </w:tblGrid>
      <w:tr w:rsidR="003021DC" w14:paraId="21142278" w14:textId="77777777" w:rsidTr="008B269E"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4C8EEE" w14:textId="6B394340" w:rsidR="003021DC" w:rsidRPr="005B29A7" w:rsidRDefault="003021DC" w:rsidP="00134429">
            <w:pPr>
              <w:pStyle w:val="ac"/>
              <w:jc w:val="right"/>
              <w:rPr>
                <w:rtl/>
              </w:rPr>
            </w:pPr>
            <w:r>
              <w:rPr>
                <w:rFonts w:hint="cs"/>
                <w:rtl/>
              </w:rPr>
              <w:t>{{סוג}}</w:t>
            </w:r>
          </w:p>
        </w:tc>
      </w:tr>
      <w:tr w:rsidR="003021DC" w14:paraId="3A76226A" w14:textId="77777777" w:rsidTr="008B269E">
        <w:trPr>
          <w:trHeight w:val="442"/>
        </w:trPr>
        <w:tc>
          <w:tcPr>
            <w:tcW w:w="5959" w:type="dxa"/>
            <w:tcBorders>
              <w:top w:val="nil"/>
              <w:left w:val="nil"/>
              <w:bottom w:val="thinThickMediumGap" w:sz="24" w:space="0" w:color="auto"/>
              <w:right w:val="nil"/>
            </w:tcBorders>
            <w:shd w:val="clear" w:color="auto" w:fill="F2F2F2" w:themeFill="background1" w:themeFillShade="F2"/>
          </w:tcPr>
          <w:p w14:paraId="1C7B1F8D" w14:textId="3C6DB76E" w:rsidR="003021DC" w:rsidRDefault="003021DC" w:rsidP="00134429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>{{שם</w:t>
            </w:r>
            <w:r>
              <w:t>_</w:t>
            </w:r>
            <w:r>
              <w:rPr>
                <w:rFonts w:hint="cs"/>
                <w:rtl/>
              </w:rPr>
              <w:t xml:space="preserve">מאמר}} | </w:t>
            </w:r>
            <w:r w:rsidRPr="006A0B19">
              <w:rPr>
                <w:rStyle w:val="a7"/>
                <w:rFonts w:hint="cs"/>
                <w:rtl/>
              </w:rPr>
              <w:t>{{הכותב}}</w:t>
            </w:r>
          </w:p>
        </w:tc>
      </w:tr>
    </w:tbl>
    <w:p w14:paraId="25D465F7" w14:textId="39733460" w:rsidR="006A25D1" w:rsidRDefault="000D687F" w:rsidP="00B226C6">
      <w:pPr>
        <w:rPr>
          <w:rtl/>
        </w:rPr>
        <w:sectPr w:rsidR="006A25D1" w:rsidSect="00B226C6">
          <w:headerReference w:type="even" r:id="rId8"/>
          <w:headerReference w:type="default" r:id="rId9"/>
          <w:footnotePr>
            <w:numRestart w:val="eachSect"/>
          </w:footnotePr>
          <w:type w:val="continuous"/>
          <w:pgSz w:w="8391" w:h="11906" w:code="11"/>
          <w:pgMar w:top="720" w:right="720" w:bottom="567" w:left="720" w:header="709" w:footer="0" w:gutter="0"/>
          <w:cols w:num="2" w:space="255"/>
          <w:titlePg/>
          <w:bidi/>
          <w:rtlGutter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178A0C" wp14:editId="79CB01A8">
            <wp:simplePos x="0" y="0"/>
            <wp:positionH relativeFrom="column">
              <wp:posOffset>1625388</wp:posOffset>
            </wp:positionH>
            <wp:positionV relativeFrom="paragraph">
              <wp:posOffset>0</wp:posOffset>
            </wp:positionV>
            <wp:extent cx="610235" cy="609600"/>
            <wp:effectExtent l="0" t="0" r="0" b="0"/>
            <wp:wrapSquare wrapText="bothSides"/>
            <wp:docPr id="457215196" name="Picture 1" descr="Re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5196" name="Picture 1" descr="Repl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C6215" w14:textId="245057BD" w:rsidR="00B226C6" w:rsidRDefault="00B226C6" w:rsidP="00B226C6">
      <w:pPr>
        <w:rPr>
          <w:rtl/>
        </w:rPr>
      </w:pPr>
    </w:p>
    <w:p w14:paraId="79531B0A" w14:textId="77777777" w:rsidR="006A25D1" w:rsidRDefault="006A25D1" w:rsidP="00B226C6">
      <w:pPr>
        <w:rPr>
          <w:rtl/>
        </w:rPr>
      </w:pPr>
    </w:p>
    <w:sectPr w:rsidR="006A25D1" w:rsidSect="006A25D1">
      <w:footnotePr>
        <w:numRestart w:val="eachSect"/>
      </w:footnotePr>
      <w:type w:val="continuous"/>
      <w:pgSz w:w="8391" w:h="11906" w:code="11"/>
      <w:pgMar w:top="720" w:right="720" w:bottom="567" w:left="720" w:header="709" w:footer="0" w:gutter="0"/>
      <w:cols w:num="2" w:space="255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8DAF9" w14:textId="77777777" w:rsidR="00836D05" w:rsidRDefault="00836D05" w:rsidP="00A758A5">
      <w:pPr>
        <w:spacing w:after="0" w:line="240" w:lineRule="auto"/>
      </w:pPr>
      <w:r>
        <w:separator/>
      </w:r>
    </w:p>
  </w:endnote>
  <w:endnote w:type="continuationSeparator" w:id="0">
    <w:p w14:paraId="4F97AEBB" w14:textId="77777777" w:rsidR="00836D05" w:rsidRDefault="00836D05" w:rsidP="00A758A5">
      <w:pPr>
        <w:spacing w:after="0" w:line="240" w:lineRule="auto"/>
      </w:pPr>
      <w:r>
        <w:continuationSeparator/>
      </w:r>
    </w:p>
  </w:endnote>
  <w:endnote w:type="continuationNotice" w:id="1">
    <w:p w14:paraId="5696D3FF" w14:textId="77777777" w:rsidR="00836D05" w:rsidRDefault="00836D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Bona Nova">
    <w:altName w:val="Calibri"/>
    <w:charset w:val="00"/>
    <w:family w:val="auto"/>
    <w:pitch w:val="variable"/>
    <w:sig w:usb0="A0002AFF" w:usb1="C200E0FB" w:usb2="01000008" w:usb3="00000000" w:csb0="000001FF" w:csb1="00000000"/>
  </w:font>
  <w:font w:name="EFT_Classic">
    <w:panose1 w:val="01000503000000020003"/>
    <w:charset w:val="B1"/>
    <w:family w:val="auto"/>
    <w:pitch w:val="variable"/>
    <w:sig w:usb0="80000827" w:usb1="5000004A" w:usb2="00000000" w:usb3="00000000" w:csb0="00000020" w:csb1="00000000"/>
  </w:font>
  <w:font w:name="Assistant ExtraBold">
    <w:charset w:val="B1"/>
    <w:family w:val="auto"/>
    <w:pitch w:val="variable"/>
    <w:sig w:usb0="A00008FF" w:usb1="4000204B" w:usb2="00000000" w:usb3="00000000" w:csb0="00000021" w:csb1="00000000"/>
  </w:font>
  <w:font w:name="Gveret Levin AlefAlefAlef">
    <w:panose1 w:val="00000500000000000000"/>
    <w:charset w:val="B1"/>
    <w:family w:val="auto"/>
    <w:pitch w:val="variable"/>
    <w:sig w:usb0="0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0A999" w14:textId="77777777" w:rsidR="00836D05" w:rsidRDefault="00836D05" w:rsidP="00A758A5">
      <w:pPr>
        <w:spacing w:after="0" w:line="240" w:lineRule="auto"/>
      </w:pPr>
      <w:r>
        <w:separator/>
      </w:r>
    </w:p>
  </w:footnote>
  <w:footnote w:type="continuationSeparator" w:id="0">
    <w:p w14:paraId="7A919326" w14:textId="77777777" w:rsidR="00836D05" w:rsidRDefault="00836D05" w:rsidP="00A758A5">
      <w:pPr>
        <w:spacing w:after="0" w:line="240" w:lineRule="auto"/>
      </w:pPr>
      <w:r>
        <w:continuationSeparator/>
      </w:r>
    </w:p>
  </w:footnote>
  <w:footnote w:type="continuationNotice" w:id="1">
    <w:p w14:paraId="170396E9" w14:textId="77777777" w:rsidR="00836D05" w:rsidRDefault="00836D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168334696"/>
  <w:bookmarkStart w:id="1" w:name="_Hlk168334697"/>
  <w:p w14:paraId="6AAA088E" w14:textId="5EE2D0F9" w:rsidR="00675821" w:rsidRPr="00A6289F" w:rsidRDefault="00A6289F" w:rsidP="00A628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434A7" wp14:editId="2444D418">
              <wp:simplePos x="0" y="0"/>
              <wp:positionH relativeFrom="margin">
                <wp:posOffset>-81280</wp:posOffset>
              </wp:positionH>
              <wp:positionV relativeFrom="paragraph">
                <wp:posOffset>-259715</wp:posOffset>
              </wp:positionV>
              <wp:extent cx="739140" cy="285115"/>
              <wp:effectExtent l="0" t="0" r="0" b="635"/>
              <wp:wrapNone/>
              <wp:docPr id="974421100" name="Text 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914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8CFBFA" w14:textId="77777777" w:rsidR="00A6289F" w:rsidRDefault="00A6289F" w:rsidP="00A6289F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ascii="Bona Nova" w:hAnsi="Bona Nova" w:cs="Bona Nova" w:hint="cs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{{נושא}}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6434A7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left:0;text-align:left;margin-left:-6.4pt;margin-top:-20.45pt;width:58.2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" filled="f" stroked="f" strokeweight=".5pt">
              <v:textbox>
                <w:txbxContent>
                  <w:p w14:paraId="608CFBFA" w14:textId="77777777" w:rsidR="00A6289F" w:rsidRDefault="00A6289F" w:rsidP="00A6289F">
                    <w:pPr>
                      <w:rPr>
                        <w:rtl/>
                      </w:rPr>
                    </w:pPr>
                    <w:r>
                      <w:rPr>
                        <w:rFonts w:ascii="Bona Nova" w:hAnsi="Bona Nova" w:cs="Bona Nova" w:hint="cs"/>
                        <w:b/>
                        <w:bCs/>
                        <w:color w:val="FFFFFF" w:themeColor="background1"/>
                        <w:sz w:val="24"/>
                        <w:szCs w:val="24"/>
                        <w:rtl/>
                      </w:rPr>
                      <w:t>{{נושא}}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F8965FF" wp14:editId="551ADA33">
              <wp:simplePos x="0" y="0"/>
              <wp:positionH relativeFrom="column">
                <wp:posOffset>558800</wp:posOffset>
              </wp:positionH>
              <wp:positionV relativeFrom="paragraph">
                <wp:posOffset>-175895</wp:posOffset>
              </wp:positionV>
              <wp:extent cx="2278185" cy="218440"/>
              <wp:effectExtent l="0" t="0" r="0" b="0"/>
              <wp:wrapNone/>
              <wp:docPr id="127531367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8185" cy="218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AB8043" w14:textId="45248E1C" w:rsidR="00A6289F" w:rsidRPr="00A075B9" w:rsidRDefault="00A6289F" w:rsidP="00A6289F">
                          <w:pPr>
                            <w:jc w:val="center"/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  <w:r w:rsidRPr="00A075B9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fldChar w:fldCharType="begin"/>
                          </w:r>
                          <w:r w:rsidRPr="00A075B9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instrText xml:space="preserve"> </w:instrText>
                          </w:r>
                          <w:r w:rsidRPr="00A075B9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</w:rPr>
                            <w:instrText>STYLEREF</w:instrText>
                          </w:r>
                          <w:r w:rsidRPr="00A075B9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instrText xml:space="preserve">  "עמה שם המאמר"  \* </w:instrText>
                          </w:r>
                          <w:r w:rsidRPr="00A075B9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</w:rPr>
                            <w:instrText>MERGEFORMAT</w:instrText>
                          </w:r>
                          <w:r w:rsidRPr="00A075B9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instrText xml:space="preserve"> </w:instrText>
                          </w:r>
                          <w:r w:rsidRPr="00A075B9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fldChar w:fldCharType="separate"/>
                          </w:r>
                          <w:r w:rsidR="00B226C6">
                            <w:rPr>
                              <w:rFonts w:ascii="Assistant" w:hAnsi="Assistant" w:cs="Assistant"/>
                              <w:b/>
                              <w:bCs/>
                              <w:noProof/>
                              <w:sz w:val="12"/>
                              <w:szCs w:val="12"/>
                              <w:rtl/>
                            </w:rPr>
                            <w:t>{{שם_מאמר}} | {{הכותב}}</w:t>
                          </w:r>
                          <w:r w:rsidRPr="00A075B9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8965FF" id="Text Box 6" o:spid="_x0000_s1027" type="#_x0000_t202" style="position:absolute;left:0;text-align:left;margin-left:44pt;margin-top:-13.85pt;width:179.4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" filled="f" stroked="f" strokeweight=".5pt">
              <v:textbox>
                <w:txbxContent>
                  <w:p w14:paraId="1BAB8043" w14:textId="45248E1C" w:rsidR="00A6289F" w:rsidRPr="00A075B9" w:rsidRDefault="00A6289F" w:rsidP="00A6289F">
                    <w:pPr>
                      <w:jc w:val="center"/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</w:pPr>
                    <w:r w:rsidRPr="00A075B9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fldChar w:fldCharType="begin"/>
                    </w:r>
                    <w:r w:rsidRPr="00A075B9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instrText xml:space="preserve"> </w:instrText>
                    </w:r>
                    <w:r w:rsidRPr="00A075B9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</w:rPr>
                      <w:instrText>STYLEREF</w:instrText>
                    </w:r>
                    <w:r w:rsidRPr="00A075B9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instrText xml:space="preserve">  "עמה שם המאמר"  \* </w:instrText>
                    </w:r>
                    <w:r w:rsidRPr="00A075B9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</w:rPr>
                      <w:instrText>MERGEFORMAT</w:instrText>
                    </w:r>
                    <w:r w:rsidRPr="00A075B9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instrText xml:space="preserve"> </w:instrText>
                    </w:r>
                    <w:r w:rsidRPr="00A075B9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fldChar w:fldCharType="separate"/>
                    </w:r>
                    <w:r w:rsidR="00B226C6">
                      <w:rPr>
                        <w:rFonts w:ascii="Assistant" w:hAnsi="Assistant" w:cs="Assistant"/>
                        <w:b/>
                        <w:bCs/>
                        <w:noProof/>
                        <w:sz w:val="12"/>
                        <w:szCs w:val="12"/>
                        <w:rtl/>
                      </w:rPr>
                      <w:t>{{שם_מאמר}} | {{הכותב}}</w:t>
                    </w:r>
                    <w:r w:rsidRPr="00A075B9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231CC65" wp14:editId="4B7AE774">
              <wp:simplePos x="0" y="0"/>
              <wp:positionH relativeFrom="column">
                <wp:posOffset>4178300</wp:posOffset>
              </wp:positionH>
              <wp:positionV relativeFrom="paragraph">
                <wp:posOffset>-252730</wp:posOffset>
              </wp:positionV>
              <wp:extent cx="319405" cy="259715"/>
              <wp:effectExtent l="0" t="0" r="0" b="6985"/>
              <wp:wrapNone/>
              <wp:docPr id="747115339" name="Text Box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405" cy="259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05DCB1" w14:textId="77777777" w:rsidR="00A6289F" w:rsidRPr="0032612D" w:rsidRDefault="00A6289F" w:rsidP="00A6289F">
                          <w:pPr>
                            <w:jc w:val="center"/>
                            <w:rPr>
                              <w:rFonts w:ascii="Assistant ExtraBold" w:hAnsi="Assistant ExtraBold" w:cs="Assistant ExtraBold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</w:pP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begin"/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</w:rPr>
                            <w:instrText>PAGE  \* Arabic  \* MERGEORMAT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separate"/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noProof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1</w: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31CC65" id="Text Box 45" o:spid="_x0000_s1028" type="#_x0000_t202" style="position:absolute;left:0;text-align:left;margin-left:329pt;margin-top:-19.9pt;width:25.15pt;height:2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" filled="f" stroked="f" strokeweight=".5pt">
              <v:textbox>
                <w:txbxContent>
                  <w:p w14:paraId="2B05DCB1" w14:textId="77777777" w:rsidR="00A6289F" w:rsidRPr="0032612D" w:rsidRDefault="00A6289F" w:rsidP="00A6289F">
                    <w:pPr>
                      <w:jc w:val="center"/>
                      <w:rPr>
                        <w:rFonts w:ascii="Assistant ExtraBold" w:hAnsi="Assistant ExtraBold" w:cs="Assistant ExtraBold"/>
                        <w:color w:val="FFFFFF" w:themeColor="background1"/>
                        <w:sz w:val="24"/>
                        <w:szCs w:val="24"/>
                        <w:rtl/>
                      </w:rPr>
                    </w:pP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begin"/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</w:rPr>
                      <w:instrText>PAGE  \* Arabic  \* MERGEORMAT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separate"/>
                    </w:r>
                    <w:r w:rsidRPr="0032612D">
                      <w:rPr>
                        <w:rFonts w:ascii="Assistant ExtraBold" w:hAnsi="Assistant ExtraBold" w:cs="Assistant ExtraBold" w:hint="cs"/>
                        <w:noProof/>
                        <w:color w:val="FFFFFF" w:themeColor="background1"/>
                        <w:sz w:val="24"/>
                        <w:szCs w:val="24"/>
                        <w:rtl/>
                      </w:rPr>
                      <w:t>1</w: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50E1FCA" wp14:editId="49E66046">
              <wp:simplePos x="0" y="0"/>
              <wp:positionH relativeFrom="column">
                <wp:posOffset>609600</wp:posOffset>
              </wp:positionH>
              <wp:positionV relativeFrom="paragraph">
                <wp:posOffset>-157138</wp:posOffset>
              </wp:positionV>
              <wp:extent cx="2153138" cy="160020"/>
              <wp:effectExtent l="0" t="0" r="0" b="0"/>
              <wp:wrapNone/>
              <wp:docPr id="1656625239" name="Rectangle: Rounded Corners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3138" cy="160020"/>
                      </a:xfrm>
                      <a:prstGeom prst="roundRect">
                        <a:avLst/>
                      </a:prstGeom>
                      <a:solidFill>
                        <a:srgbClr val="E7E6E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E5B41A0" w14:textId="77777777" w:rsidR="00A6289F" w:rsidRPr="001325E5" w:rsidRDefault="00A6289F" w:rsidP="00A6289F">
                          <w:pPr>
                            <w:jc w:val="center"/>
                            <w:rPr>
                              <w:sz w:val="10"/>
                              <w:szCs w:val="1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450E1FCA" id="Rectangle: Rounded Corners 48" o:spid="_x0000_s1029" style="position:absolute;left:0;text-align:left;margin-left:48pt;margin-top:-12.35pt;width:169.55pt;height:12.6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" fillcolor="#afabab" stroked="f" strokeweight="1pt">
              <v:stroke joinstyle="miter"/>
              <v:textbox>
                <w:txbxContent>
                  <w:p w14:paraId="0E5B41A0" w14:textId="77777777" w:rsidR="00A6289F" w:rsidRPr="001325E5" w:rsidRDefault="00A6289F" w:rsidP="00A6289F">
                    <w:pPr>
                      <w:jc w:val="center"/>
                      <w:rPr>
                        <w:sz w:val="10"/>
                        <w:szCs w:val="10"/>
                        <w:rtl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60839BE" wp14:editId="249BFF79">
              <wp:simplePos x="0" y="0"/>
              <wp:positionH relativeFrom="column">
                <wp:posOffset>4209964</wp:posOffset>
              </wp:positionH>
              <wp:positionV relativeFrom="paragraph">
                <wp:posOffset>-235062</wp:posOffset>
              </wp:positionV>
              <wp:extent cx="245478" cy="237203"/>
              <wp:effectExtent l="0" t="0" r="2540" b="0"/>
              <wp:wrapNone/>
              <wp:docPr id="2099084376" name="Oval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478" cy="237203"/>
                      </a:xfrm>
                      <a:prstGeom prst="ellipse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2E9EC6A" id="Oval 46" o:spid="_x0000_s1026" style="position:absolute;margin-left:331.5pt;margin-top:-18.5pt;width:19.35pt;height:1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" fillcolor="#7f7f7f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FA48972" wp14:editId="36398EA4">
              <wp:simplePos x="0" y="0"/>
              <wp:positionH relativeFrom="margin">
                <wp:align>left</wp:align>
              </wp:positionH>
              <wp:positionV relativeFrom="page">
                <wp:posOffset>231112</wp:posOffset>
              </wp:positionV>
              <wp:extent cx="656492" cy="226695"/>
              <wp:effectExtent l="0" t="0" r="0" b="1905"/>
              <wp:wrapNone/>
              <wp:docPr id="127287088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492" cy="226695"/>
                        <a:chOff x="0" y="0"/>
                        <a:chExt cx="1141593" cy="226842"/>
                      </a:xfrm>
                    </wpg:grpSpPr>
                    <wps:wsp>
                      <wps:cNvPr id="1645523974" name="Rectangle: Rounded Corners 51"/>
                      <wps:cNvSpPr/>
                      <wps:spPr>
                        <a:xfrm>
                          <a:off x="0" y="0"/>
                          <a:ext cx="1141593" cy="2260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55144435" name="Rectangle 52"/>
                      <wps:cNvSpPr/>
                      <wps:spPr>
                        <a:xfrm>
                          <a:off x="0" y="112542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B209532" id="Group 50" o:spid="_x0000_s1026" style="position:absolute;margin-left:0;margin-top:18.2pt;width:51.7pt;height:17.85pt;z-index:-251641856;mso-position-horizontal:left;mso-position-horizontal-relative:margin;mso-position-vertical-relative:page;mso-width-relative:margin" coordsize="11415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">
              <v:roundrect id="Rectangle: Rounded Corners 51" o:spid="_x0000_s1027" style="position:absolute;width:11415;height:2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" fillcolor="#7f7f7f" stroked="f" strokeweight="1pt">
                <v:stroke joinstyle="miter"/>
              </v:roundrect>
              <v:rect id="Rectangle 52" o:spid="_x0000_s1028" style="position:absolute;top:11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" fillcolor="#7f7f7f" stroked="f" strokeweight="1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21F435" wp14:editId="06A26BCD">
              <wp:simplePos x="0" y="0"/>
              <wp:positionH relativeFrom="column">
                <wp:posOffset>1303</wp:posOffset>
              </wp:positionH>
              <wp:positionV relativeFrom="paragraph">
                <wp:posOffset>8923</wp:posOffset>
              </wp:positionV>
              <wp:extent cx="4456397" cy="2573"/>
              <wp:effectExtent l="0" t="0" r="20955" b="35560"/>
              <wp:wrapNone/>
              <wp:docPr id="1687034407" name="Straight Connector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456397" cy="2573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0630523" id="Straight Connector 4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7pt" to="35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" strokecolor="windowText" strokeweight="1pt">
              <v:stroke joinstyle="miter"/>
            </v:line>
          </w:pict>
        </mc:Fallback>
      </mc:AlternateContent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CE7CD" w14:textId="2F0586F7" w:rsidR="000F7A3E" w:rsidRPr="000F7A3E" w:rsidRDefault="002664FB" w:rsidP="005D7D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3EE038" wp14:editId="6472CC4D">
              <wp:simplePos x="0" y="0"/>
              <wp:positionH relativeFrom="column">
                <wp:posOffset>1973580</wp:posOffset>
              </wp:positionH>
              <wp:positionV relativeFrom="paragraph">
                <wp:posOffset>-164465</wp:posOffset>
              </wp:positionV>
              <wp:extent cx="2152650" cy="160020"/>
              <wp:effectExtent l="0" t="0" r="0" b="0"/>
              <wp:wrapNone/>
              <wp:docPr id="9" name="Rectangle: Rounded Corners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2650" cy="160020"/>
                      </a:xfrm>
                      <a:prstGeom prst="roundRect">
                        <a:avLst/>
                      </a:prstGeom>
                      <a:solidFill>
                        <a:srgbClr val="E7E6E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0AE3ABA" w14:textId="77777777" w:rsidR="005D7D3F" w:rsidRPr="001325E5" w:rsidRDefault="005D7D3F" w:rsidP="005D7D3F">
                          <w:pPr>
                            <w:jc w:val="center"/>
                            <w:rPr>
                              <w:sz w:val="10"/>
                              <w:szCs w:val="1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0D3EE038" id="_x0000_s1030" style="position:absolute;left:0;text-align:left;margin-left:155.4pt;margin-top:-12.95pt;width:169.5pt;height:12.6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" fillcolor="#afabab" stroked="f" strokeweight="1pt">
              <v:stroke joinstyle="miter"/>
              <v:textbox>
                <w:txbxContent>
                  <w:p w14:paraId="60AE3ABA" w14:textId="77777777" w:rsidR="005D7D3F" w:rsidRPr="001325E5" w:rsidRDefault="005D7D3F" w:rsidP="005D7D3F">
                    <w:pPr>
                      <w:jc w:val="center"/>
                      <w:rPr>
                        <w:sz w:val="10"/>
                        <w:szCs w:val="10"/>
                        <w:rtl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190E8A" wp14:editId="6389CF02">
              <wp:simplePos x="0" y="0"/>
              <wp:positionH relativeFrom="column">
                <wp:posOffset>1912620</wp:posOffset>
              </wp:positionH>
              <wp:positionV relativeFrom="paragraph">
                <wp:posOffset>-168275</wp:posOffset>
              </wp:positionV>
              <wp:extent cx="1452880" cy="210820"/>
              <wp:effectExtent l="0" t="0" r="0" b="0"/>
              <wp:wrapNone/>
              <wp:docPr id="1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2880" cy="2108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74B5A1" w14:textId="36A80E88" w:rsidR="00F874C6" w:rsidRPr="007F0AF0" w:rsidRDefault="00F874C6" w:rsidP="00F874C6">
                          <w:pPr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  <w:r w:rsidRPr="007F0AF0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 xml:space="preserve">עלון </w:t>
                          </w:r>
                          <w:r w:rsidR="002664FB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{</w:t>
                          </w:r>
                          <w:r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{מספר</w:t>
                          </w:r>
                          <w:r w:rsidR="002664FB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}</w:t>
                          </w:r>
                          <w:r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}</w:t>
                          </w:r>
                          <w:r w:rsidRPr="007F0AF0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 xml:space="preserve"> // </w:t>
                          </w:r>
                          <w:r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{</w:t>
                          </w:r>
                          <w:r w:rsidR="002664FB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{</w:t>
                          </w:r>
                          <w:r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פרשה</w:t>
                          </w:r>
                          <w:r w:rsidR="002664FB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}</w:t>
                          </w:r>
                          <w:r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}</w:t>
                          </w:r>
                          <w:r w:rsidRPr="007F0AF0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 xml:space="preserve"> // </w:t>
                          </w:r>
                          <w:r w:rsidR="002664FB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{</w:t>
                          </w:r>
                          <w:r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{תאריך</w:t>
                          </w:r>
                          <w:r w:rsidR="002664FB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}</w:t>
                          </w:r>
                          <w:r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}</w:t>
                          </w:r>
                          <w:r w:rsidRPr="007F0AF0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 xml:space="preserve"> ה'תשפ"</w:t>
                          </w:r>
                          <w:r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190E8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150.6pt;margin-top:-13.25pt;width:114.4pt;height: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" filled="f" stroked="f" strokeweight=".5pt">
              <v:textbox>
                <w:txbxContent>
                  <w:p w14:paraId="0F74B5A1" w14:textId="36A80E88" w:rsidR="00F874C6" w:rsidRPr="007F0AF0" w:rsidRDefault="00F874C6" w:rsidP="00F874C6">
                    <w:pPr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</w:pPr>
                    <w:r w:rsidRPr="007F0AF0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 xml:space="preserve">עלון </w:t>
                    </w:r>
                    <w:r w:rsidR="002664FB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{</w:t>
                    </w:r>
                    <w:r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{מספר</w:t>
                    </w:r>
                    <w:r w:rsidR="002664FB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}</w:t>
                    </w:r>
                    <w:r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}</w:t>
                    </w:r>
                    <w:r w:rsidRPr="007F0AF0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 xml:space="preserve"> // </w:t>
                    </w:r>
                    <w:r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{</w:t>
                    </w:r>
                    <w:r w:rsidR="002664FB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{</w:t>
                    </w:r>
                    <w:r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פרשה</w:t>
                    </w:r>
                    <w:r w:rsidR="002664FB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}</w:t>
                    </w:r>
                    <w:r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}</w:t>
                    </w:r>
                    <w:r w:rsidRPr="007F0AF0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 xml:space="preserve"> // </w:t>
                    </w:r>
                    <w:r w:rsidR="002664FB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{</w:t>
                    </w:r>
                    <w:r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{תאריך</w:t>
                    </w:r>
                    <w:r w:rsidR="002664FB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}</w:t>
                    </w:r>
                    <w:r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}</w:t>
                    </w:r>
                    <w:r w:rsidRPr="007F0AF0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 xml:space="preserve"> ה'תשפ"</w:t>
                    </w:r>
                    <w:r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ד</w:t>
                    </w:r>
                  </w:p>
                </w:txbxContent>
              </v:textbox>
            </v:shape>
          </w:pict>
        </mc:Fallback>
      </mc:AlternateContent>
    </w:r>
    <w:r w:rsidR="00F874C6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5CF1F4" wp14:editId="1DF7E23F">
              <wp:simplePos x="0" y="0"/>
              <wp:positionH relativeFrom="column">
                <wp:posOffset>3402330</wp:posOffset>
              </wp:positionH>
              <wp:positionV relativeFrom="paragraph">
                <wp:posOffset>-274955</wp:posOffset>
              </wp:positionV>
              <wp:extent cx="1141095" cy="314325"/>
              <wp:effectExtent l="0" t="0" r="0" b="0"/>
              <wp:wrapNone/>
              <wp:docPr id="1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1095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F4B3FB" w14:textId="77777777" w:rsidR="00F874C6" w:rsidRPr="006D11D3" w:rsidRDefault="00F874C6" w:rsidP="00F874C6">
                          <w:pPr>
                            <w:jc w:val="center"/>
                            <w:rPr>
                              <w:rFonts w:ascii="Assistant ExtraBold" w:hAnsi="Assistant ExtraBold" w:cs="Assistant ExtraBold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</w:pPr>
                          <w:r w:rsidRPr="006D11D3">
                            <w:rPr>
                              <w:rFonts w:ascii="Assistant" w:hAnsi="Assistant" w:cs="Assistant" w:hint="cs"/>
                              <w:b/>
                              <w:bCs/>
                              <w:color w:val="FFFFFF" w:themeColor="background1"/>
                              <w:rtl/>
                            </w:rPr>
                            <w:t>עולה</w:t>
                          </w:r>
                          <w:r w:rsidRPr="000F3C31">
                            <w:rPr>
                              <w:rFonts w:ascii="Bona Nova" w:hAnsi="Bona Nova" w:cs="Gveret Levin AlefAlefAlef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 xml:space="preserve"> מן</w:t>
                          </w:r>
                          <w:r w:rsidRPr="000F3C31">
                            <w:rPr>
                              <w:rFonts w:ascii="Bona Nova" w:hAnsi="Bona Nova" w:cs="Bona Nova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0F3C31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המדבר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CF1F4" id="Text Box 8" o:spid="_x0000_s1032" type="#_x0000_t202" style="position:absolute;left:0;text-align:left;margin-left:267.9pt;margin-top:-21.65pt;width:89.8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" filled="f" stroked="f" strokeweight=".5pt">
              <v:textbox>
                <w:txbxContent>
                  <w:p w14:paraId="4EF4B3FB" w14:textId="77777777" w:rsidR="00F874C6" w:rsidRPr="006D11D3" w:rsidRDefault="00F874C6" w:rsidP="00F874C6">
                    <w:pPr>
                      <w:jc w:val="center"/>
                      <w:rPr>
                        <w:rFonts w:ascii="Assistant ExtraBold" w:hAnsi="Assistant ExtraBold" w:cs="Assistant ExtraBold"/>
                        <w:b/>
                        <w:bCs/>
                        <w:color w:val="FFFFFF" w:themeColor="background1"/>
                        <w:sz w:val="24"/>
                        <w:szCs w:val="24"/>
                        <w:rtl/>
                      </w:rPr>
                    </w:pPr>
                    <w:r w:rsidRPr="006D11D3">
                      <w:rPr>
                        <w:rFonts w:ascii="Assistant" w:hAnsi="Assistant" w:cs="Assistant" w:hint="cs"/>
                        <w:b/>
                        <w:bCs/>
                        <w:color w:val="FFFFFF" w:themeColor="background1"/>
                        <w:rtl/>
                      </w:rPr>
                      <w:t>עולה</w:t>
                    </w:r>
                    <w:r w:rsidRPr="000F3C31">
                      <w:rPr>
                        <w:rFonts w:ascii="Bona Nova" w:hAnsi="Bona Nova" w:cs="Gveret Levin AlefAlefAlef" w:hint="cs"/>
                        <w:color w:val="FFFFFF" w:themeColor="background1"/>
                        <w:sz w:val="24"/>
                        <w:szCs w:val="24"/>
                        <w:rtl/>
                      </w:rPr>
                      <w:t xml:space="preserve"> מן</w:t>
                    </w:r>
                    <w:r w:rsidRPr="000F3C31">
                      <w:rPr>
                        <w:rFonts w:ascii="Bona Nova" w:hAnsi="Bona Nova" w:cs="Bona Nova" w:hint="cs"/>
                        <w:color w:val="FFFFFF" w:themeColor="background1"/>
                        <w:sz w:val="24"/>
                        <w:szCs w:val="24"/>
                        <w:rtl/>
                      </w:rPr>
                      <w:t xml:space="preserve"> </w:t>
                    </w:r>
                    <w:r w:rsidRPr="000F3C31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t>המדבר</w:t>
                    </w:r>
                  </w:p>
                </w:txbxContent>
              </v:textbox>
            </v:shape>
          </w:pict>
        </mc:Fallback>
      </mc:AlternateContent>
    </w:r>
    <w:r w:rsidR="00F874C6"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F02F07D" wp14:editId="23EE1ABA">
              <wp:simplePos x="0" y="0"/>
              <wp:positionH relativeFrom="margin">
                <wp:posOffset>3383280</wp:posOffset>
              </wp:positionH>
              <wp:positionV relativeFrom="page">
                <wp:posOffset>198120</wp:posOffset>
              </wp:positionV>
              <wp:extent cx="1127760" cy="259080"/>
              <wp:effectExtent l="0" t="0" r="0" b="7620"/>
              <wp:wrapNone/>
              <wp:docPr id="13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7760" cy="259080"/>
                        <a:chOff x="0" y="0"/>
                        <a:chExt cx="1141593" cy="226842"/>
                      </a:xfrm>
                    </wpg:grpSpPr>
                    <wps:wsp>
                      <wps:cNvPr id="178" name="Rectangle: Rounded Corners 51"/>
                      <wps:cNvSpPr/>
                      <wps:spPr>
                        <a:xfrm>
                          <a:off x="0" y="0"/>
                          <a:ext cx="1141593" cy="2260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9" name="Rectangle 52"/>
                      <wps:cNvSpPr/>
                      <wps:spPr>
                        <a:xfrm>
                          <a:off x="0" y="112542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B32907" id="Group 50" o:spid="_x0000_s1026" style="position:absolute;margin-left:266.4pt;margin-top:15.6pt;width:88.8pt;height:20.4pt;z-index:-251654144;mso-position-horizontal-relative:margin;mso-position-vertical-relative:page;mso-width-relative:margin;mso-height-relative:margin" coordsize="11415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">
              <v:roundrect id="Rectangle: Rounded Corners 51" o:spid="_x0000_s1027" style="position:absolute;width:11415;height:2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" fillcolor="#7f7f7f" stroked="f" strokeweight="1pt">
                <v:stroke joinstyle="miter"/>
              </v:roundrect>
              <v:rect id="Rectangle 52" o:spid="_x0000_s1028" style="position:absolute;top:11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" fillcolor="#7f7f7f" stroked="f" strokeweight="1pt"/>
              <w10:wrap anchorx="margin" anchory="page"/>
            </v:group>
          </w:pict>
        </mc:Fallback>
      </mc:AlternateContent>
    </w:r>
    <w:r w:rsidR="00F874C6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95AFA5" wp14:editId="0B6F6A15">
              <wp:simplePos x="0" y="0"/>
              <wp:positionH relativeFrom="column">
                <wp:posOffset>-81280</wp:posOffset>
              </wp:positionH>
              <wp:positionV relativeFrom="paragraph">
                <wp:posOffset>-275590</wp:posOffset>
              </wp:positionV>
              <wp:extent cx="319405" cy="259715"/>
              <wp:effectExtent l="0" t="0" r="0" b="6985"/>
              <wp:wrapNone/>
              <wp:docPr id="1955517581" name="Text Box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405" cy="259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4B208B" w14:textId="77777777" w:rsidR="005D7D3F" w:rsidRPr="0032612D" w:rsidRDefault="005D7D3F" w:rsidP="005D7D3F">
                          <w:pPr>
                            <w:jc w:val="center"/>
                            <w:rPr>
                              <w:rFonts w:ascii="Assistant ExtraBold" w:hAnsi="Assistant ExtraBold" w:cs="Assistant ExtraBold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</w:pP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begin"/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</w:rPr>
                            <w:instrText>PAGE  \* Arabic  \* MERGEORMAT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separate"/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noProof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1</w: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95AFA5" id="_x0000_s1033" type="#_x0000_t202" style="position:absolute;left:0;text-align:left;margin-left:-6.4pt;margin-top:-21.7pt;width:25.15pt;height:2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" filled="f" stroked="f" strokeweight=".5pt">
              <v:textbox>
                <w:txbxContent>
                  <w:p w14:paraId="174B208B" w14:textId="77777777" w:rsidR="005D7D3F" w:rsidRPr="0032612D" w:rsidRDefault="005D7D3F" w:rsidP="005D7D3F">
                    <w:pPr>
                      <w:jc w:val="center"/>
                      <w:rPr>
                        <w:rFonts w:ascii="Assistant ExtraBold" w:hAnsi="Assistant ExtraBold" w:cs="Assistant ExtraBold"/>
                        <w:color w:val="FFFFFF" w:themeColor="background1"/>
                        <w:sz w:val="24"/>
                        <w:szCs w:val="24"/>
                        <w:rtl/>
                      </w:rPr>
                    </w:pP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begin"/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</w:rPr>
                      <w:instrText>PAGE  \* Arabic  \* MERGEORMAT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separate"/>
                    </w:r>
                    <w:r w:rsidRPr="0032612D">
                      <w:rPr>
                        <w:rFonts w:ascii="Assistant ExtraBold" w:hAnsi="Assistant ExtraBold" w:cs="Assistant ExtraBold" w:hint="cs"/>
                        <w:noProof/>
                        <w:color w:val="FFFFFF" w:themeColor="background1"/>
                        <w:sz w:val="24"/>
                        <w:szCs w:val="24"/>
                        <w:rtl/>
                      </w:rPr>
                      <w:t>1</w: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874C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C0FC2C" wp14:editId="42CA3FBE">
              <wp:simplePos x="0" y="0"/>
              <wp:positionH relativeFrom="column">
                <wp:posOffset>-42545</wp:posOffset>
              </wp:positionH>
              <wp:positionV relativeFrom="paragraph">
                <wp:posOffset>-234950</wp:posOffset>
              </wp:positionV>
              <wp:extent cx="245110" cy="236855"/>
              <wp:effectExtent l="0" t="0" r="2540" b="0"/>
              <wp:wrapNone/>
              <wp:docPr id="11" name="Oval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110" cy="236855"/>
                      </a:xfrm>
                      <a:prstGeom prst="ellipse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2BE517A" id="Oval 46" o:spid="_x0000_s1026" style="position:absolute;margin-left:-3.35pt;margin-top:-18.5pt;width:19.3pt;height: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" fillcolor="#7f7f7f" stroked="f" strokeweight="1pt">
              <v:stroke joinstyle="miter"/>
            </v:oval>
          </w:pict>
        </mc:Fallback>
      </mc:AlternateContent>
    </w:r>
    <w:r w:rsidR="005D7D3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C6AE00E" wp14:editId="5B226641">
              <wp:simplePos x="0" y="0"/>
              <wp:positionH relativeFrom="column">
                <wp:posOffset>1303</wp:posOffset>
              </wp:positionH>
              <wp:positionV relativeFrom="paragraph">
                <wp:posOffset>8923</wp:posOffset>
              </wp:positionV>
              <wp:extent cx="4456397" cy="2573"/>
              <wp:effectExtent l="0" t="0" r="20955" b="35560"/>
              <wp:wrapNone/>
              <wp:docPr id="14" name="Straight Connector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456397" cy="2573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788EF4B" id="Straight Connector 4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7pt" to="35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" strokecolor="windowText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540E"/>
    <w:multiLevelType w:val="hybridMultilevel"/>
    <w:tmpl w:val="8B0CC110"/>
    <w:lvl w:ilvl="0" w:tplc="060EA75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1265A"/>
    <w:multiLevelType w:val="hybridMultilevel"/>
    <w:tmpl w:val="AA14615C"/>
    <w:lvl w:ilvl="0" w:tplc="9812505E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CB85B1E"/>
    <w:multiLevelType w:val="hybridMultilevel"/>
    <w:tmpl w:val="848A00AE"/>
    <w:lvl w:ilvl="0" w:tplc="92787F78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B2D5F4D"/>
    <w:multiLevelType w:val="hybridMultilevel"/>
    <w:tmpl w:val="BE1A95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54F3A"/>
    <w:multiLevelType w:val="hybridMultilevel"/>
    <w:tmpl w:val="4F280940"/>
    <w:lvl w:ilvl="0" w:tplc="D1507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85411"/>
    <w:multiLevelType w:val="multilevel"/>
    <w:tmpl w:val="97AC2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069C3"/>
    <w:multiLevelType w:val="hybridMultilevel"/>
    <w:tmpl w:val="1382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209364">
    <w:abstractNumId w:val="1"/>
  </w:num>
  <w:num w:numId="2" w16cid:durableId="167211007">
    <w:abstractNumId w:val="5"/>
  </w:num>
  <w:num w:numId="3" w16cid:durableId="322899853">
    <w:abstractNumId w:val="6"/>
  </w:num>
  <w:num w:numId="4" w16cid:durableId="1933974476">
    <w:abstractNumId w:val="3"/>
  </w:num>
  <w:num w:numId="5" w16cid:durableId="761949200">
    <w:abstractNumId w:val="2"/>
  </w:num>
  <w:num w:numId="6" w16cid:durableId="91292138">
    <w:abstractNumId w:val="4"/>
  </w:num>
  <w:num w:numId="7" w16cid:durableId="1446998907">
    <w:abstractNumId w:val="0"/>
  </w:num>
  <w:num w:numId="8" w16cid:durableId="624194272">
    <w:abstractNumId w:val="0"/>
    <w:lvlOverride w:ilvl="0">
      <w:startOverride w:val="1"/>
    </w:lvlOverride>
  </w:num>
  <w:num w:numId="9" w16cid:durableId="9351333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B3"/>
    <w:rsid w:val="000135E7"/>
    <w:rsid w:val="00014A47"/>
    <w:rsid w:val="000179F2"/>
    <w:rsid w:val="00020D8F"/>
    <w:rsid w:val="00026CE2"/>
    <w:rsid w:val="00027B31"/>
    <w:rsid w:val="0003017C"/>
    <w:rsid w:val="00030521"/>
    <w:rsid w:val="000309AD"/>
    <w:rsid w:val="000325C5"/>
    <w:rsid w:val="000327EC"/>
    <w:rsid w:val="00033377"/>
    <w:rsid w:val="000335B8"/>
    <w:rsid w:val="00034001"/>
    <w:rsid w:val="00034281"/>
    <w:rsid w:val="0003455A"/>
    <w:rsid w:val="00036AAE"/>
    <w:rsid w:val="00036B39"/>
    <w:rsid w:val="00041A57"/>
    <w:rsid w:val="00042F04"/>
    <w:rsid w:val="00043882"/>
    <w:rsid w:val="00045A60"/>
    <w:rsid w:val="0004675F"/>
    <w:rsid w:val="00047231"/>
    <w:rsid w:val="00051450"/>
    <w:rsid w:val="00051B35"/>
    <w:rsid w:val="00051F40"/>
    <w:rsid w:val="00053DD6"/>
    <w:rsid w:val="00054C15"/>
    <w:rsid w:val="0005561B"/>
    <w:rsid w:val="00056280"/>
    <w:rsid w:val="00056A93"/>
    <w:rsid w:val="00056AC5"/>
    <w:rsid w:val="00057BAA"/>
    <w:rsid w:val="00060DE6"/>
    <w:rsid w:val="00061BCD"/>
    <w:rsid w:val="0006280C"/>
    <w:rsid w:val="00063009"/>
    <w:rsid w:val="00063278"/>
    <w:rsid w:val="00063578"/>
    <w:rsid w:val="00064D1D"/>
    <w:rsid w:val="00065EC2"/>
    <w:rsid w:val="00071199"/>
    <w:rsid w:val="0007473B"/>
    <w:rsid w:val="00076597"/>
    <w:rsid w:val="00081006"/>
    <w:rsid w:val="00081ED0"/>
    <w:rsid w:val="00084551"/>
    <w:rsid w:val="00084B19"/>
    <w:rsid w:val="00085110"/>
    <w:rsid w:val="000875FE"/>
    <w:rsid w:val="00093421"/>
    <w:rsid w:val="00093A13"/>
    <w:rsid w:val="00094222"/>
    <w:rsid w:val="00094B6A"/>
    <w:rsid w:val="00094D06"/>
    <w:rsid w:val="00096551"/>
    <w:rsid w:val="00097017"/>
    <w:rsid w:val="000973F8"/>
    <w:rsid w:val="000A0FA7"/>
    <w:rsid w:val="000A127E"/>
    <w:rsid w:val="000A1C9B"/>
    <w:rsid w:val="000A248A"/>
    <w:rsid w:val="000A3F1C"/>
    <w:rsid w:val="000A4577"/>
    <w:rsid w:val="000A4629"/>
    <w:rsid w:val="000A498D"/>
    <w:rsid w:val="000A5860"/>
    <w:rsid w:val="000A6586"/>
    <w:rsid w:val="000A65EF"/>
    <w:rsid w:val="000A748B"/>
    <w:rsid w:val="000B1476"/>
    <w:rsid w:val="000B177D"/>
    <w:rsid w:val="000B2186"/>
    <w:rsid w:val="000B4D30"/>
    <w:rsid w:val="000B7371"/>
    <w:rsid w:val="000B7481"/>
    <w:rsid w:val="000C21A0"/>
    <w:rsid w:val="000C249B"/>
    <w:rsid w:val="000C2EE7"/>
    <w:rsid w:val="000C3F2D"/>
    <w:rsid w:val="000C5366"/>
    <w:rsid w:val="000C5D02"/>
    <w:rsid w:val="000D40BF"/>
    <w:rsid w:val="000D43F4"/>
    <w:rsid w:val="000D5A4A"/>
    <w:rsid w:val="000D687F"/>
    <w:rsid w:val="000E0483"/>
    <w:rsid w:val="000E0918"/>
    <w:rsid w:val="000E45B9"/>
    <w:rsid w:val="000E6C9E"/>
    <w:rsid w:val="000F140F"/>
    <w:rsid w:val="000F2A1F"/>
    <w:rsid w:val="000F337B"/>
    <w:rsid w:val="000F33AD"/>
    <w:rsid w:val="000F3C31"/>
    <w:rsid w:val="000F54D6"/>
    <w:rsid w:val="000F58F4"/>
    <w:rsid w:val="000F64E5"/>
    <w:rsid w:val="000F6C9E"/>
    <w:rsid w:val="000F730D"/>
    <w:rsid w:val="000F7A3E"/>
    <w:rsid w:val="00100D56"/>
    <w:rsid w:val="00101758"/>
    <w:rsid w:val="001032EA"/>
    <w:rsid w:val="00104443"/>
    <w:rsid w:val="0010766D"/>
    <w:rsid w:val="001117D3"/>
    <w:rsid w:val="001118E2"/>
    <w:rsid w:val="00112ABE"/>
    <w:rsid w:val="001140E0"/>
    <w:rsid w:val="00114979"/>
    <w:rsid w:val="00116AB5"/>
    <w:rsid w:val="00117C20"/>
    <w:rsid w:val="00120598"/>
    <w:rsid w:val="00120CC7"/>
    <w:rsid w:val="00123EEF"/>
    <w:rsid w:val="00130948"/>
    <w:rsid w:val="00131341"/>
    <w:rsid w:val="00131EFC"/>
    <w:rsid w:val="0013255F"/>
    <w:rsid w:val="001325E5"/>
    <w:rsid w:val="00132A7C"/>
    <w:rsid w:val="001337F8"/>
    <w:rsid w:val="0013426E"/>
    <w:rsid w:val="00135065"/>
    <w:rsid w:val="00136AB7"/>
    <w:rsid w:val="00141195"/>
    <w:rsid w:val="001416B5"/>
    <w:rsid w:val="00142EC1"/>
    <w:rsid w:val="001501A4"/>
    <w:rsid w:val="00151D65"/>
    <w:rsid w:val="00154945"/>
    <w:rsid w:val="00156433"/>
    <w:rsid w:val="00157D0F"/>
    <w:rsid w:val="0016148B"/>
    <w:rsid w:val="00161AE9"/>
    <w:rsid w:val="001635C2"/>
    <w:rsid w:val="001642F2"/>
    <w:rsid w:val="00164801"/>
    <w:rsid w:val="001659D2"/>
    <w:rsid w:val="00167270"/>
    <w:rsid w:val="00167BB7"/>
    <w:rsid w:val="001735D9"/>
    <w:rsid w:val="00174448"/>
    <w:rsid w:val="00175027"/>
    <w:rsid w:val="001761EE"/>
    <w:rsid w:val="00176ECE"/>
    <w:rsid w:val="00180592"/>
    <w:rsid w:val="0018213D"/>
    <w:rsid w:val="00183725"/>
    <w:rsid w:val="001851A9"/>
    <w:rsid w:val="00191B73"/>
    <w:rsid w:val="00194652"/>
    <w:rsid w:val="001951C5"/>
    <w:rsid w:val="001952E1"/>
    <w:rsid w:val="00195EFD"/>
    <w:rsid w:val="001963CA"/>
    <w:rsid w:val="00196CF2"/>
    <w:rsid w:val="00196F12"/>
    <w:rsid w:val="001A21EA"/>
    <w:rsid w:val="001A2FA6"/>
    <w:rsid w:val="001A3DAA"/>
    <w:rsid w:val="001A50C0"/>
    <w:rsid w:val="001A5844"/>
    <w:rsid w:val="001A6218"/>
    <w:rsid w:val="001B057D"/>
    <w:rsid w:val="001B1129"/>
    <w:rsid w:val="001B148F"/>
    <w:rsid w:val="001B1D5A"/>
    <w:rsid w:val="001B2378"/>
    <w:rsid w:val="001B3E62"/>
    <w:rsid w:val="001B4337"/>
    <w:rsid w:val="001B5098"/>
    <w:rsid w:val="001C0C6E"/>
    <w:rsid w:val="001C0D2A"/>
    <w:rsid w:val="001C165F"/>
    <w:rsid w:val="001C18EE"/>
    <w:rsid w:val="001C4E61"/>
    <w:rsid w:val="001C4F2E"/>
    <w:rsid w:val="001C524C"/>
    <w:rsid w:val="001D1541"/>
    <w:rsid w:val="001D2C6C"/>
    <w:rsid w:val="001D5815"/>
    <w:rsid w:val="001D59A1"/>
    <w:rsid w:val="001D5FE2"/>
    <w:rsid w:val="001E2874"/>
    <w:rsid w:val="001E2A6F"/>
    <w:rsid w:val="001E3098"/>
    <w:rsid w:val="001E58DD"/>
    <w:rsid w:val="001E68AC"/>
    <w:rsid w:val="001E789A"/>
    <w:rsid w:val="001F0057"/>
    <w:rsid w:val="001F266A"/>
    <w:rsid w:val="001F3E48"/>
    <w:rsid w:val="001F52A9"/>
    <w:rsid w:val="001F77AB"/>
    <w:rsid w:val="00200E46"/>
    <w:rsid w:val="0020194D"/>
    <w:rsid w:val="0020200C"/>
    <w:rsid w:val="00202092"/>
    <w:rsid w:val="0020311E"/>
    <w:rsid w:val="00203BDF"/>
    <w:rsid w:val="002042BF"/>
    <w:rsid w:val="00204424"/>
    <w:rsid w:val="00206919"/>
    <w:rsid w:val="00206E60"/>
    <w:rsid w:val="002071DA"/>
    <w:rsid w:val="00207E09"/>
    <w:rsid w:val="00210253"/>
    <w:rsid w:val="002112D7"/>
    <w:rsid w:val="00211783"/>
    <w:rsid w:val="00212BDE"/>
    <w:rsid w:val="00213006"/>
    <w:rsid w:val="00213AFE"/>
    <w:rsid w:val="002143C4"/>
    <w:rsid w:val="00214A2A"/>
    <w:rsid w:val="002155C4"/>
    <w:rsid w:val="00215B40"/>
    <w:rsid w:val="00215C60"/>
    <w:rsid w:val="0021608E"/>
    <w:rsid w:val="00216FF6"/>
    <w:rsid w:val="00222E52"/>
    <w:rsid w:val="00223F55"/>
    <w:rsid w:val="00225539"/>
    <w:rsid w:val="00226236"/>
    <w:rsid w:val="00227D7C"/>
    <w:rsid w:val="00231BEC"/>
    <w:rsid w:val="00232972"/>
    <w:rsid w:val="00232F4A"/>
    <w:rsid w:val="002333D3"/>
    <w:rsid w:val="0023727F"/>
    <w:rsid w:val="002373BE"/>
    <w:rsid w:val="00237C80"/>
    <w:rsid w:val="00240C40"/>
    <w:rsid w:val="00241C08"/>
    <w:rsid w:val="00242330"/>
    <w:rsid w:val="00242D88"/>
    <w:rsid w:val="0024490B"/>
    <w:rsid w:val="00244B1E"/>
    <w:rsid w:val="00245DB4"/>
    <w:rsid w:val="002468BC"/>
    <w:rsid w:val="00250783"/>
    <w:rsid w:val="00250DBA"/>
    <w:rsid w:val="002528FC"/>
    <w:rsid w:val="00254045"/>
    <w:rsid w:val="00254EDF"/>
    <w:rsid w:val="00255C0D"/>
    <w:rsid w:val="00265315"/>
    <w:rsid w:val="002664FB"/>
    <w:rsid w:val="00266F4F"/>
    <w:rsid w:val="00270D58"/>
    <w:rsid w:val="00270E66"/>
    <w:rsid w:val="00271629"/>
    <w:rsid w:val="0027227A"/>
    <w:rsid w:val="00272E1F"/>
    <w:rsid w:val="002764DF"/>
    <w:rsid w:val="00276FED"/>
    <w:rsid w:val="002810B4"/>
    <w:rsid w:val="00283361"/>
    <w:rsid w:val="00283FC5"/>
    <w:rsid w:val="00284943"/>
    <w:rsid w:val="00284C84"/>
    <w:rsid w:val="00285D0E"/>
    <w:rsid w:val="002878B9"/>
    <w:rsid w:val="00287937"/>
    <w:rsid w:val="00287E79"/>
    <w:rsid w:val="00294310"/>
    <w:rsid w:val="002943F6"/>
    <w:rsid w:val="00294CC3"/>
    <w:rsid w:val="00295CA8"/>
    <w:rsid w:val="0029623F"/>
    <w:rsid w:val="00296C09"/>
    <w:rsid w:val="002A1607"/>
    <w:rsid w:val="002A23EF"/>
    <w:rsid w:val="002A3A6A"/>
    <w:rsid w:val="002A5E6E"/>
    <w:rsid w:val="002A733D"/>
    <w:rsid w:val="002A742A"/>
    <w:rsid w:val="002B15B1"/>
    <w:rsid w:val="002B276D"/>
    <w:rsid w:val="002B46C8"/>
    <w:rsid w:val="002B63AE"/>
    <w:rsid w:val="002C08A7"/>
    <w:rsid w:val="002C25D2"/>
    <w:rsid w:val="002C328D"/>
    <w:rsid w:val="002C4004"/>
    <w:rsid w:val="002C4BCB"/>
    <w:rsid w:val="002C4DC0"/>
    <w:rsid w:val="002C53DB"/>
    <w:rsid w:val="002C5E29"/>
    <w:rsid w:val="002C7F37"/>
    <w:rsid w:val="002D102C"/>
    <w:rsid w:val="002D11AA"/>
    <w:rsid w:val="002D140C"/>
    <w:rsid w:val="002D1621"/>
    <w:rsid w:val="002D1AB5"/>
    <w:rsid w:val="002D312C"/>
    <w:rsid w:val="002D36A6"/>
    <w:rsid w:val="002D3F3F"/>
    <w:rsid w:val="002D483A"/>
    <w:rsid w:val="002D4E5C"/>
    <w:rsid w:val="002D4E89"/>
    <w:rsid w:val="002D54B3"/>
    <w:rsid w:val="002D5AD3"/>
    <w:rsid w:val="002D685C"/>
    <w:rsid w:val="002E36B5"/>
    <w:rsid w:val="002E5CA7"/>
    <w:rsid w:val="002E654D"/>
    <w:rsid w:val="002E6696"/>
    <w:rsid w:val="002E6E16"/>
    <w:rsid w:val="002F1107"/>
    <w:rsid w:val="002F2C73"/>
    <w:rsid w:val="002F49A4"/>
    <w:rsid w:val="002F599A"/>
    <w:rsid w:val="002F6B8A"/>
    <w:rsid w:val="002F6E34"/>
    <w:rsid w:val="00300558"/>
    <w:rsid w:val="00300BFD"/>
    <w:rsid w:val="0030192C"/>
    <w:rsid w:val="00301F97"/>
    <w:rsid w:val="003021DC"/>
    <w:rsid w:val="0030436A"/>
    <w:rsid w:val="003047D6"/>
    <w:rsid w:val="00305753"/>
    <w:rsid w:val="00305915"/>
    <w:rsid w:val="00305E6D"/>
    <w:rsid w:val="003068E5"/>
    <w:rsid w:val="00307035"/>
    <w:rsid w:val="00307C0C"/>
    <w:rsid w:val="00307F39"/>
    <w:rsid w:val="00310B86"/>
    <w:rsid w:val="00311406"/>
    <w:rsid w:val="00311C48"/>
    <w:rsid w:val="00313343"/>
    <w:rsid w:val="00315885"/>
    <w:rsid w:val="003208FF"/>
    <w:rsid w:val="0032094D"/>
    <w:rsid w:val="00320B8C"/>
    <w:rsid w:val="003212D2"/>
    <w:rsid w:val="00321B90"/>
    <w:rsid w:val="00321CC3"/>
    <w:rsid w:val="00322188"/>
    <w:rsid w:val="00322887"/>
    <w:rsid w:val="003245AE"/>
    <w:rsid w:val="003248E1"/>
    <w:rsid w:val="00324DD2"/>
    <w:rsid w:val="0032612D"/>
    <w:rsid w:val="003300DA"/>
    <w:rsid w:val="0033017A"/>
    <w:rsid w:val="0033220D"/>
    <w:rsid w:val="0033256B"/>
    <w:rsid w:val="0033285F"/>
    <w:rsid w:val="003330B4"/>
    <w:rsid w:val="00334569"/>
    <w:rsid w:val="00334A50"/>
    <w:rsid w:val="0033518C"/>
    <w:rsid w:val="003359EF"/>
    <w:rsid w:val="00337A28"/>
    <w:rsid w:val="00337D26"/>
    <w:rsid w:val="00340409"/>
    <w:rsid w:val="00342ADF"/>
    <w:rsid w:val="00344183"/>
    <w:rsid w:val="00344DE8"/>
    <w:rsid w:val="0034703F"/>
    <w:rsid w:val="003476D5"/>
    <w:rsid w:val="003514FC"/>
    <w:rsid w:val="003521BB"/>
    <w:rsid w:val="003542E6"/>
    <w:rsid w:val="0035465C"/>
    <w:rsid w:val="00354EEA"/>
    <w:rsid w:val="00355081"/>
    <w:rsid w:val="00355984"/>
    <w:rsid w:val="003577A9"/>
    <w:rsid w:val="003601AD"/>
    <w:rsid w:val="0036064A"/>
    <w:rsid w:val="003628C7"/>
    <w:rsid w:val="00363E6C"/>
    <w:rsid w:val="00364F14"/>
    <w:rsid w:val="003711AD"/>
    <w:rsid w:val="00371F9F"/>
    <w:rsid w:val="003814DE"/>
    <w:rsid w:val="003827D7"/>
    <w:rsid w:val="00384A13"/>
    <w:rsid w:val="0038567F"/>
    <w:rsid w:val="00385E89"/>
    <w:rsid w:val="00387098"/>
    <w:rsid w:val="00390E1D"/>
    <w:rsid w:val="00394088"/>
    <w:rsid w:val="00394ECD"/>
    <w:rsid w:val="00395A82"/>
    <w:rsid w:val="0039687B"/>
    <w:rsid w:val="003A19DB"/>
    <w:rsid w:val="003A2FBD"/>
    <w:rsid w:val="003A4ACA"/>
    <w:rsid w:val="003A518C"/>
    <w:rsid w:val="003A6FAF"/>
    <w:rsid w:val="003B23D7"/>
    <w:rsid w:val="003B5992"/>
    <w:rsid w:val="003B713B"/>
    <w:rsid w:val="003B798C"/>
    <w:rsid w:val="003C0522"/>
    <w:rsid w:val="003C0ED0"/>
    <w:rsid w:val="003C17F0"/>
    <w:rsid w:val="003C22E5"/>
    <w:rsid w:val="003C256B"/>
    <w:rsid w:val="003C2A26"/>
    <w:rsid w:val="003C6459"/>
    <w:rsid w:val="003D129B"/>
    <w:rsid w:val="003D4290"/>
    <w:rsid w:val="003D4C4A"/>
    <w:rsid w:val="003D5340"/>
    <w:rsid w:val="003D61BD"/>
    <w:rsid w:val="003E0A40"/>
    <w:rsid w:val="003E0BCB"/>
    <w:rsid w:val="003E1963"/>
    <w:rsid w:val="003E3452"/>
    <w:rsid w:val="003E425C"/>
    <w:rsid w:val="003E5D5B"/>
    <w:rsid w:val="003E679A"/>
    <w:rsid w:val="003E7C51"/>
    <w:rsid w:val="003F137D"/>
    <w:rsid w:val="003F2DF6"/>
    <w:rsid w:val="003F4593"/>
    <w:rsid w:val="003F5D18"/>
    <w:rsid w:val="00402F75"/>
    <w:rsid w:val="00403C99"/>
    <w:rsid w:val="00404896"/>
    <w:rsid w:val="0040641F"/>
    <w:rsid w:val="00407516"/>
    <w:rsid w:val="00407A55"/>
    <w:rsid w:val="00407B94"/>
    <w:rsid w:val="004109A6"/>
    <w:rsid w:val="0041107E"/>
    <w:rsid w:val="00414822"/>
    <w:rsid w:val="00414903"/>
    <w:rsid w:val="0041576D"/>
    <w:rsid w:val="00417401"/>
    <w:rsid w:val="00417D5F"/>
    <w:rsid w:val="00421626"/>
    <w:rsid w:val="00421E2F"/>
    <w:rsid w:val="00423857"/>
    <w:rsid w:val="004257D7"/>
    <w:rsid w:val="00425EF0"/>
    <w:rsid w:val="004276BE"/>
    <w:rsid w:val="00432C13"/>
    <w:rsid w:val="004336F3"/>
    <w:rsid w:val="00433AE1"/>
    <w:rsid w:val="00434132"/>
    <w:rsid w:val="0043435D"/>
    <w:rsid w:val="00435039"/>
    <w:rsid w:val="00436902"/>
    <w:rsid w:val="004369A4"/>
    <w:rsid w:val="00436A0A"/>
    <w:rsid w:val="004428CA"/>
    <w:rsid w:val="00443650"/>
    <w:rsid w:val="004469D7"/>
    <w:rsid w:val="0045301E"/>
    <w:rsid w:val="004540AB"/>
    <w:rsid w:val="00454E13"/>
    <w:rsid w:val="00454E8B"/>
    <w:rsid w:val="00454F4A"/>
    <w:rsid w:val="00455006"/>
    <w:rsid w:val="00455310"/>
    <w:rsid w:val="00456B20"/>
    <w:rsid w:val="00456FA4"/>
    <w:rsid w:val="0046171E"/>
    <w:rsid w:val="004619CB"/>
    <w:rsid w:val="00462BF2"/>
    <w:rsid w:val="00465D65"/>
    <w:rsid w:val="00466216"/>
    <w:rsid w:val="00466D20"/>
    <w:rsid w:val="00470E73"/>
    <w:rsid w:val="004748BD"/>
    <w:rsid w:val="00482987"/>
    <w:rsid w:val="00484147"/>
    <w:rsid w:val="00484D80"/>
    <w:rsid w:val="004922B9"/>
    <w:rsid w:val="00495E7E"/>
    <w:rsid w:val="00496829"/>
    <w:rsid w:val="00497D38"/>
    <w:rsid w:val="004A1646"/>
    <w:rsid w:val="004A3450"/>
    <w:rsid w:val="004A560F"/>
    <w:rsid w:val="004A619C"/>
    <w:rsid w:val="004A7632"/>
    <w:rsid w:val="004B0DFC"/>
    <w:rsid w:val="004B2613"/>
    <w:rsid w:val="004B3BB2"/>
    <w:rsid w:val="004B4D7A"/>
    <w:rsid w:val="004B5308"/>
    <w:rsid w:val="004C0346"/>
    <w:rsid w:val="004C0D2F"/>
    <w:rsid w:val="004C1185"/>
    <w:rsid w:val="004C1950"/>
    <w:rsid w:val="004C2EF7"/>
    <w:rsid w:val="004C3803"/>
    <w:rsid w:val="004C70D7"/>
    <w:rsid w:val="004C7327"/>
    <w:rsid w:val="004D074E"/>
    <w:rsid w:val="004D1AC0"/>
    <w:rsid w:val="004D1AC5"/>
    <w:rsid w:val="004D34E5"/>
    <w:rsid w:val="004D5236"/>
    <w:rsid w:val="004E0CE5"/>
    <w:rsid w:val="004E247C"/>
    <w:rsid w:val="004E4A0D"/>
    <w:rsid w:val="004E4CF8"/>
    <w:rsid w:val="004E511A"/>
    <w:rsid w:val="004E53F0"/>
    <w:rsid w:val="004E5FD4"/>
    <w:rsid w:val="004E665A"/>
    <w:rsid w:val="004E6695"/>
    <w:rsid w:val="004E79A9"/>
    <w:rsid w:val="004F1591"/>
    <w:rsid w:val="004F1A53"/>
    <w:rsid w:val="004F1F70"/>
    <w:rsid w:val="004F4575"/>
    <w:rsid w:val="004F5530"/>
    <w:rsid w:val="004F5C9E"/>
    <w:rsid w:val="004F61F7"/>
    <w:rsid w:val="004F6632"/>
    <w:rsid w:val="004F6A40"/>
    <w:rsid w:val="004F6E98"/>
    <w:rsid w:val="0050046C"/>
    <w:rsid w:val="005013F7"/>
    <w:rsid w:val="00501BA8"/>
    <w:rsid w:val="00502882"/>
    <w:rsid w:val="00503559"/>
    <w:rsid w:val="005051C9"/>
    <w:rsid w:val="0050528B"/>
    <w:rsid w:val="00505F32"/>
    <w:rsid w:val="00515732"/>
    <w:rsid w:val="005157CC"/>
    <w:rsid w:val="0051695E"/>
    <w:rsid w:val="00517EDC"/>
    <w:rsid w:val="00520925"/>
    <w:rsid w:val="00520933"/>
    <w:rsid w:val="00521CE6"/>
    <w:rsid w:val="00523B84"/>
    <w:rsid w:val="00525306"/>
    <w:rsid w:val="005264ED"/>
    <w:rsid w:val="0052678F"/>
    <w:rsid w:val="00530422"/>
    <w:rsid w:val="00533AD6"/>
    <w:rsid w:val="00534199"/>
    <w:rsid w:val="005341E2"/>
    <w:rsid w:val="0053484A"/>
    <w:rsid w:val="00536B67"/>
    <w:rsid w:val="00537B21"/>
    <w:rsid w:val="0054055A"/>
    <w:rsid w:val="00542927"/>
    <w:rsid w:val="00544106"/>
    <w:rsid w:val="005445FB"/>
    <w:rsid w:val="0054496C"/>
    <w:rsid w:val="00544E50"/>
    <w:rsid w:val="00545B19"/>
    <w:rsid w:val="005476E3"/>
    <w:rsid w:val="005478CA"/>
    <w:rsid w:val="00554DF6"/>
    <w:rsid w:val="005564B6"/>
    <w:rsid w:val="0055794E"/>
    <w:rsid w:val="005603CA"/>
    <w:rsid w:val="005622B9"/>
    <w:rsid w:val="0056632E"/>
    <w:rsid w:val="005674F4"/>
    <w:rsid w:val="005679BB"/>
    <w:rsid w:val="00575796"/>
    <w:rsid w:val="00575D27"/>
    <w:rsid w:val="0057609E"/>
    <w:rsid w:val="00576636"/>
    <w:rsid w:val="005773EE"/>
    <w:rsid w:val="005775C2"/>
    <w:rsid w:val="00577ACD"/>
    <w:rsid w:val="00580E8E"/>
    <w:rsid w:val="0058190E"/>
    <w:rsid w:val="00583B5A"/>
    <w:rsid w:val="00586B73"/>
    <w:rsid w:val="00587D62"/>
    <w:rsid w:val="00587E48"/>
    <w:rsid w:val="00591B59"/>
    <w:rsid w:val="00592379"/>
    <w:rsid w:val="00593F1A"/>
    <w:rsid w:val="00594C3C"/>
    <w:rsid w:val="005952BF"/>
    <w:rsid w:val="00597B5D"/>
    <w:rsid w:val="005A00A6"/>
    <w:rsid w:val="005A0290"/>
    <w:rsid w:val="005A0D65"/>
    <w:rsid w:val="005A259C"/>
    <w:rsid w:val="005A2BA1"/>
    <w:rsid w:val="005A4283"/>
    <w:rsid w:val="005A4DFC"/>
    <w:rsid w:val="005A717D"/>
    <w:rsid w:val="005B1A20"/>
    <w:rsid w:val="005B2805"/>
    <w:rsid w:val="005B29A7"/>
    <w:rsid w:val="005B4848"/>
    <w:rsid w:val="005B4C96"/>
    <w:rsid w:val="005B7C89"/>
    <w:rsid w:val="005C2A3A"/>
    <w:rsid w:val="005C3AAF"/>
    <w:rsid w:val="005C46BA"/>
    <w:rsid w:val="005C52F4"/>
    <w:rsid w:val="005D0E16"/>
    <w:rsid w:val="005D306D"/>
    <w:rsid w:val="005D4912"/>
    <w:rsid w:val="005D4A46"/>
    <w:rsid w:val="005D4D1D"/>
    <w:rsid w:val="005D569D"/>
    <w:rsid w:val="005D66AC"/>
    <w:rsid w:val="005D6C5C"/>
    <w:rsid w:val="005D7D3F"/>
    <w:rsid w:val="005E0378"/>
    <w:rsid w:val="005E071E"/>
    <w:rsid w:val="005E0CDE"/>
    <w:rsid w:val="005E1017"/>
    <w:rsid w:val="005E3D66"/>
    <w:rsid w:val="005E42BD"/>
    <w:rsid w:val="005E5AD4"/>
    <w:rsid w:val="005E6772"/>
    <w:rsid w:val="005E757E"/>
    <w:rsid w:val="005F1DB9"/>
    <w:rsid w:val="005F45C8"/>
    <w:rsid w:val="005F53AD"/>
    <w:rsid w:val="005F5DE2"/>
    <w:rsid w:val="005F6F1B"/>
    <w:rsid w:val="005F7897"/>
    <w:rsid w:val="00600CFF"/>
    <w:rsid w:val="00601F98"/>
    <w:rsid w:val="00602B6B"/>
    <w:rsid w:val="00604D46"/>
    <w:rsid w:val="00605D53"/>
    <w:rsid w:val="0061015A"/>
    <w:rsid w:val="00612377"/>
    <w:rsid w:val="00616C1B"/>
    <w:rsid w:val="00617EFB"/>
    <w:rsid w:val="00620237"/>
    <w:rsid w:val="00620241"/>
    <w:rsid w:val="00622CD1"/>
    <w:rsid w:val="0062563A"/>
    <w:rsid w:val="00627FB7"/>
    <w:rsid w:val="006321D1"/>
    <w:rsid w:val="00634E88"/>
    <w:rsid w:val="00634FB3"/>
    <w:rsid w:val="00635733"/>
    <w:rsid w:val="0063710B"/>
    <w:rsid w:val="00640275"/>
    <w:rsid w:val="00640A16"/>
    <w:rsid w:val="00641C23"/>
    <w:rsid w:val="00641F60"/>
    <w:rsid w:val="006428CD"/>
    <w:rsid w:val="00644586"/>
    <w:rsid w:val="00645BCE"/>
    <w:rsid w:val="00646524"/>
    <w:rsid w:val="00647A8E"/>
    <w:rsid w:val="00651F0F"/>
    <w:rsid w:val="0065349C"/>
    <w:rsid w:val="00654532"/>
    <w:rsid w:val="006556ED"/>
    <w:rsid w:val="00657EBC"/>
    <w:rsid w:val="0066136E"/>
    <w:rsid w:val="00661DE0"/>
    <w:rsid w:val="006621B2"/>
    <w:rsid w:val="0066223F"/>
    <w:rsid w:val="006635E7"/>
    <w:rsid w:val="00663ADF"/>
    <w:rsid w:val="00663BF2"/>
    <w:rsid w:val="0066513A"/>
    <w:rsid w:val="00666BB8"/>
    <w:rsid w:val="00667923"/>
    <w:rsid w:val="00671BCD"/>
    <w:rsid w:val="00671F42"/>
    <w:rsid w:val="00672B2A"/>
    <w:rsid w:val="00672C33"/>
    <w:rsid w:val="006750B7"/>
    <w:rsid w:val="00675821"/>
    <w:rsid w:val="0067688C"/>
    <w:rsid w:val="006776EB"/>
    <w:rsid w:val="006777DD"/>
    <w:rsid w:val="006801AA"/>
    <w:rsid w:val="00680C30"/>
    <w:rsid w:val="006818B4"/>
    <w:rsid w:val="00682688"/>
    <w:rsid w:val="006864EC"/>
    <w:rsid w:val="00686932"/>
    <w:rsid w:val="00691BDC"/>
    <w:rsid w:val="00692490"/>
    <w:rsid w:val="00693B2D"/>
    <w:rsid w:val="00693E19"/>
    <w:rsid w:val="006948F5"/>
    <w:rsid w:val="00695CB8"/>
    <w:rsid w:val="00697D5C"/>
    <w:rsid w:val="006A047E"/>
    <w:rsid w:val="006A0B19"/>
    <w:rsid w:val="006A11D3"/>
    <w:rsid w:val="006A25D1"/>
    <w:rsid w:val="006A624D"/>
    <w:rsid w:val="006A684F"/>
    <w:rsid w:val="006A79FA"/>
    <w:rsid w:val="006B024F"/>
    <w:rsid w:val="006B2444"/>
    <w:rsid w:val="006B2446"/>
    <w:rsid w:val="006B32F5"/>
    <w:rsid w:val="006B4280"/>
    <w:rsid w:val="006B4804"/>
    <w:rsid w:val="006B6578"/>
    <w:rsid w:val="006B747F"/>
    <w:rsid w:val="006B751F"/>
    <w:rsid w:val="006C77AF"/>
    <w:rsid w:val="006C7DED"/>
    <w:rsid w:val="006D11D3"/>
    <w:rsid w:val="006D3951"/>
    <w:rsid w:val="006D64C5"/>
    <w:rsid w:val="006D724E"/>
    <w:rsid w:val="006E0BB0"/>
    <w:rsid w:val="006E12CE"/>
    <w:rsid w:val="006E2604"/>
    <w:rsid w:val="006E29E3"/>
    <w:rsid w:val="006E2D1E"/>
    <w:rsid w:val="006F000E"/>
    <w:rsid w:val="006F1400"/>
    <w:rsid w:val="006F3B24"/>
    <w:rsid w:val="006F6D3F"/>
    <w:rsid w:val="006F717A"/>
    <w:rsid w:val="00702307"/>
    <w:rsid w:val="00706A92"/>
    <w:rsid w:val="00706FF0"/>
    <w:rsid w:val="007123BA"/>
    <w:rsid w:val="00716941"/>
    <w:rsid w:val="00722741"/>
    <w:rsid w:val="00722EBD"/>
    <w:rsid w:val="00724758"/>
    <w:rsid w:val="0072492C"/>
    <w:rsid w:val="007251B7"/>
    <w:rsid w:val="00727E14"/>
    <w:rsid w:val="00733B99"/>
    <w:rsid w:val="007376B0"/>
    <w:rsid w:val="00740D02"/>
    <w:rsid w:val="00741037"/>
    <w:rsid w:val="007414C0"/>
    <w:rsid w:val="007431D1"/>
    <w:rsid w:val="00743AA4"/>
    <w:rsid w:val="00745522"/>
    <w:rsid w:val="00745541"/>
    <w:rsid w:val="00746B8D"/>
    <w:rsid w:val="00746C2D"/>
    <w:rsid w:val="00746CAD"/>
    <w:rsid w:val="00747B6E"/>
    <w:rsid w:val="00750279"/>
    <w:rsid w:val="00752C9D"/>
    <w:rsid w:val="00753151"/>
    <w:rsid w:val="0075327A"/>
    <w:rsid w:val="007542CE"/>
    <w:rsid w:val="00755BE4"/>
    <w:rsid w:val="00755CBA"/>
    <w:rsid w:val="00756092"/>
    <w:rsid w:val="00757723"/>
    <w:rsid w:val="00760068"/>
    <w:rsid w:val="0076285F"/>
    <w:rsid w:val="007635E0"/>
    <w:rsid w:val="00764634"/>
    <w:rsid w:val="00765912"/>
    <w:rsid w:val="00765AF1"/>
    <w:rsid w:val="00767170"/>
    <w:rsid w:val="00774ED1"/>
    <w:rsid w:val="00780A41"/>
    <w:rsid w:val="00781D46"/>
    <w:rsid w:val="0078256A"/>
    <w:rsid w:val="007835EC"/>
    <w:rsid w:val="00785F4B"/>
    <w:rsid w:val="00786FE4"/>
    <w:rsid w:val="0078758A"/>
    <w:rsid w:val="00791605"/>
    <w:rsid w:val="00791F4A"/>
    <w:rsid w:val="00791FB3"/>
    <w:rsid w:val="00792687"/>
    <w:rsid w:val="00794D97"/>
    <w:rsid w:val="00795A42"/>
    <w:rsid w:val="0079628E"/>
    <w:rsid w:val="0079637B"/>
    <w:rsid w:val="007967F6"/>
    <w:rsid w:val="00796AF0"/>
    <w:rsid w:val="007971D2"/>
    <w:rsid w:val="00797D47"/>
    <w:rsid w:val="007A11EB"/>
    <w:rsid w:val="007A3CBB"/>
    <w:rsid w:val="007A4C55"/>
    <w:rsid w:val="007A5694"/>
    <w:rsid w:val="007A5C05"/>
    <w:rsid w:val="007A60C5"/>
    <w:rsid w:val="007A6434"/>
    <w:rsid w:val="007A6626"/>
    <w:rsid w:val="007B0062"/>
    <w:rsid w:val="007B31D7"/>
    <w:rsid w:val="007B3642"/>
    <w:rsid w:val="007B3BC4"/>
    <w:rsid w:val="007B54CB"/>
    <w:rsid w:val="007B6D05"/>
    <w:rsid w:val="007C058F"/>
    <w:rsid w:val="007C37EC"/>
    <w:rsid w:val="007C3E76"/>
    <w:rsid w:val="007C474F"/>
    <w:rsid w:val="007C7162"/>
    <w:rsid w:val="007C75DC"/>
    <w:rsid w:val="007D0EE8"/>
    <w:rsid w:val="007D2053"/>
    <w:rsid w:val="007D206B"/>
    <w:rsid w:val="007E25CC"/>
    <w:rsid w:val="007E4BC1"/>
    <w:rsid w:val="007E5109"/>
    <w:rsid w:val="007E5330"/>
    <w:rsid w:val="007E7700"/>
    <w:rsid w:val="007F0AF0"/>
    <w:rsid w:val="007F0CD0"/>
    <w:rsid w:val="007F2B97"/>
    <w:rsid w:val="007F3CA5"/>
    <w:rsid w:val="007F3FA8"/>
    <w:rsid w:val="007F4F27"/>
    <w:rsid w:val="007F4FAC"/>
    <w:rsid w:val="007F524A"/>
    <w:rsid w:val="007F5374"/>
    <w:rsid w:val="007F79E1"/>
    <w:rsid w:val="007F7F3E"/>
    <w:rsid w:val="00800CF7"/>
    <w:rsid w:val="00801E20"/>
    <w:rsid w:val="00802F46"/>
    <w:rsid w:val="00803172"/>
    <w:rsid w:val="008040B8"/>
    <w:rsid w:val="00804130"/>
    <w:rsid w:val="0080506C"/>
    <w:rsid w:val="008062F8"/>
    <w:rsid w:val="0080712E"/>
    <w:rsid w:val="008075D7"/>
    <w:rsid w:val="00807E26"/>
    <w:rsid w:val="00807E35"/>
    <w:rsid w:val="00807F99"/>
    <w:rsid w:val="00810760"/>
    <w:rsid w:val="0081112E"/>
    <w:rsid w:val="0081193D"/>
    <w:rsid w:val="00811BA3"/>
    <w:rsid w:val="008122BA"/>
    <w:rsid w:val="008132DE"/>
    <w:rsid w:val="00813FF0"/>
    <w:rsid w:val="008145BC"/>
    <w:rsid w:val="00815BED"/>
    <w:rsid w:val="008163DE"/>
    <w:rsid w:val="00816AB8"/>
    <w:rsid w:val="00820385"/>
    <w:rsid w:val="00820830"/>
    <w:rsid w:val="00821FDA"/>
    <w:rsid w:val="008227C3"/>
    <w:rsid w:val="00822D8D"/>
    <w:rsid w:val="00824199"/>
    <w:rsid w:val="00825356"/>
    <w:rsid w:val="0082576D"/>
    <w:rsid w:val="0082791B"/>
    <w:rsid w:val="00831BF3"/>
    <w:rsid w:val="00832197"/>
    <w:rsid w:val="00832EFD"/>
    <w:rsid w:val="008334CE"/>
    <w:rsid w:val="008335CF"/>
    <w:rsid w:val="00834A35"/>
    <w:rsid w:val="00835250"/>
    <w:rsid w:val="00836D05"/>
    <w:rsid w:val="00840768"/>
    <w:rsid w:val="00841411"/>
    <w:rsid w:val="0084184E"/>
    <w:rsid w:val="00842C9F"/>
    <w:rsid w:val="008431E2"/>
    <w:rsid w:val="00845753"/>
    <w:rsid w:val="00845F9C"/>
    <w:rsid w:val="0085233B"/>
    <w:rsid w:val="00853F68"/>
    <w:rsid w:val="00854DED"/>
    <w:rsid w:val="008562F8"/>
    <w:rsid w:val="008603EE"/>
    <w:rsid w:val="00860859"/>
    <w:rsid w:val="00860CCE"/>
    <w:rsid w:val="00860E1E"/>
    <w:rsid w:val="0086451E"/>
    <w:rsid w:val="0086561C"/>
    <w:rsid w:val="00865B25"/>
    <w:rsid w:val="00866156"/>
    <w:rsid w:val="0086692D"/>
    <w:rsid w:val="0087154F"/>
    <w:rsid w:val="0087403C"/>
    <w:rsid w:val="0087509F"/>
    <w:rsid w:val="008750E1"/>
    <w:rsid w:val="00875C70"/>
    <w:rsid w:val="00877235"/>
    <w:rsid w:val="00880AA6"/>
    <w:rsid w:val="00880B82"/>
    <w:rsid w:val="008816C0"/>
    <w:rsid w:val="00881FCF"/>
    <w:rsid w:val="00882EEC"/>
    <w:rsid w:val="008839F4"/>
    <w:rsid w:val="008846F0"/>
    <w:rsid w:val="00884C07"/>
    <w:rsid w:val="0089186C"/>
    <w:rsid w:val="008919B4"/>
    <w:rsid w:val="00893699"/>
    <w:rsid w:val="00893847"/>
    <w:rsid w:val="00893BA8"/>
    <w:rsid w:val="00896203"/>
    <w:rsid w:val="008968DD"/>
    <w:rsid w:val="008A1FCF"/>
    <w:rsid w:val="008A2F32"/>
    <w:rsid w:val="008A32E0"/>
    <w:rsid w:val="008A509C"/>
    <w:rsid w:val="008A6B2A"/>
    <w:rsid w:val="008A6CF4"/>
    <w:rsid w:val="008B269E"/>
    <w:rsid w:val="008B309D"/>
    <w:rsid w:val="008B63E0"/>
    <w:rsid w:val="008B723D"/>
    <w:rsid w:val="008B7294"/>
    <w:rsid w:val="008C03CE"/>
    <w:rsid w:val="008C06A6"/>
    <w:rsid w:val="008C254E"/>
    <w:rsid w:val="008D05B1"/>
    <w:rsid w:val="008D0765"/>
    <w:rsid w:val="008D4996"/>
    <w:rsid w:val="008D5DD8"/>
    <w:rsid w:val="008D6690"/>
    <w:rsid w:val="008E1100"/>
    <w:rsid w:val="008E17C9"/>
    <w:rsid w:val="008E1C7F"/>
    <w:rsid w:val="008E248B"/>
    <w:rsid w:val="008E2B41"/>
    <w:rsid w:val="008E36A9"/>
    <w:rsid w:val="008E3FA9"/>
    <w:rsid w:val="008E4418"/>
    <w:rsid w:val="008E5682"/>
    <w:rsid w:val="008E6360"/>
    <w:rsid w:val="008E77C0"/>
    <w:rsid w:val="008F0112"/>
    <w:rsid w:val="008F01E8"/>
    <w:rsid w:val="008F2BB7"/>
    <w:rsid w:val="008F2C1C"/>
    <w:rsid w:val="008F52C3"/>
    <w:rsid w:val="008F745C"/>
    <w:rsid w:val="00901BF3"/>
    <w:rsid w:val="00902691"/>
    <w:rsid w:val="00902D9B"/>
    <w:rsid w:val="0090342B"/>
    <w:rsid w:val="0090380B"/>
    <w:rsid w:val="00903B58"/>
    <w:rsid w:val="00904063"/>
    <w:rsid w:val="009046EC"/>
    <w:rsid w:val="00906325"/>
    <w:rsid w:val="00913883"/>
    <w:rsid w:val="00915F08"/>
    <w:rsid w:val="00920EA0"/>
    <w:rsid w:val="00921724"/>
    <w:rsid w:val="00923C65"/>
    <w:rsid w:val="00924020"/>
    <w:rsid w:val="00924A55"/>
    <w:rsid w:val="00926B84"/>
    <w:rsid w:val="00926C65"/>
    <w:rsid w:val="009275AF"/>
    <w:rsid w:val="00927E5B"/>
    <w:rsid w:val="00930174"/>
    <w:rsid w:val="009311FB"/>
    <w:rsid w:val="009335A4"/>
    <w:rsid w:val="00935498"/>
    <w:rsid w:val="0093657F"/>
    <w:rsid w:val="00936904"/>
    <w:rsid w:val="00942C44"/>
    <w:rsid w:val="009443D6"/>
    <w:rsid w:val="00945EB5"/>
    <w:rsid w:val="009474A6"/>
    <w:rsid w:val="009520C9"/>
    <w:rsid w:val="00953848"/>
    <w:rsid w:val="0095703B"/>
    <w:rsid w:val="00957F4F"/>
    <w:rsid w:val="00960A78"/>
    <w:rsid w:val="009612CD"/>
    <w:rsid w:val="0096171D"/>
    <w:rsid w:val="00961787"/>
    <w:rsid w:val="00962CF4"/>
    <w:rsid w:val="0096476A"/>
    <w:rsid w:val="009653BD"/>
    <w:rsid w:val="009655E3"/>
    <w:rsid w:val="00965783"/>
    <w:rsid w:val="00966EE3"/>
    <w:rsid w:val="0097098C"/>
    <w:rsid w:val="009727B0"/>
    <w:rsid w:val="009731DC"/>
    <w:rsid w:val="00976075"/>
    <w:rsid w:val="009771C5"/>
    <w:rsid w:val="00977827"/>
    <w:rsid w:val="00977E0D"/>
    <w:rsid w:val="00977F7E"/>
    <w:rsid w:val="0098093D"/>
    <w:rsid w:val="00980EBE"/>
    <w:rsid w:val="00981C6F"/>
    <w:rsid w:val="0098248D"/>
    <w:rsid w:val="009830E2"/>
    <w:rsid w:val="00984897"/>
    <w:rsid w:val="00986647"/>
    <w:rsid w:val="00987771"/>
    <w:rsid w:val="00990393"/>
    <w:rsid w:val="00995E7D"/>
    <w:rsid w:val="00996090"/>
    <w:rsid w:val="00996446"/>
    <w:rsid w:val="00997163"/>
    <w:rsid w:val="0099742A"/>
    <w:rsid w:val="009A0A86"/>
    <w:rsid w:val="009A0B74"/>
    <w:rsid w:val="009A1FC9"/>
    <w:rsid w:val="009A62F2"/>
    <w:rsid w:val="009B163A"/>
    <w:rsid w:val="009B2020"/>
    <w:rsid w:val="009B50D6"/>
    <w:rsid w:val="009B5847"/>
    <w:rsid w:val="009B60D7"/>
    <w:rsid w:val="009B76AD"/>
    <w:rsid w:val="009C08BF"/>
    <w:rsid w:val="009C0E26"/>
    <w:rsid w:val="009C10E5"/>
    <w:rsid w:val="009C114B"/>
    <w:rsid w:val="009C1253"/>
    <w:rsid w:val="009C2679"/>
    <w:rsid w:val="009C556E"/>
    <w:rsid w:val="009C57E7"/>
    <w:rsid w:val="009C5FD1"/>
    <w:rsid w:val="009C65E6"/>
    <w:rsid w:val="009D0722"/>
    <w:rsid w:val="009D186E"/>
    <w:rsid w:val="009D25B5"/>
    <w:rsid w:val="009D3F27"/>
    <w:rsid w:val="009D532F"/>
    <w:rsid w:val="009D6044"/>
    <w:rsid w:val="009D663D"/>
    <w:rsid w:val="009D68AA"/>
    <w:rsid w:val="009E3303"/>
    <w:rsid w:val="009E498D"/>
    <w:rsid w:val="009E5527"/>
    <w:rsid w:val="009E5E92"/>
    <w:rsid w:val="009E768B"/>
    <w:rsid w:val="009F14D5"/>
    <w:rsid w:val="009F1C13"/>
    <w:rsid w:val="009F25B5"/>
    <w:rsid w:val="009F26AD"/>
    <w:rsid w:val="009F3F9D"/>
    <w:rsid w:val="009F4E3B"/>
    <w:rsid w:val="009F670D"/>
    <w:rsid w:val="009F7D1E"/>
    <w:rsid w:val="00A00DD4"/>
    <w:rsid w:val="00A0299C"/>
    <w:rsid w:val="00A036E2"/>
    <w:rsid w:val="00A04CE7"/>
    <w:rsid w:val="00A0551C"/>
    <w:rsid w:val="00A05CC4"/>
    <w:rsid w:val="00A070E2"/>
    <w:rsid w:val="00A075B9"/>
    <w:rsid w:val="00A07893"/>
    <w:rsid w:val="00A1662B"/>
    <w:rsid w:val="00A17354"/>
    <w:rsid w:val="00A17E3E"/>
    <w:rsid w:val="00A2005F"/>
    <w:rsid w:val="00A2015B"/>
    <w:rsid w:val="00A20CAD"/>
    <w:rsid w:val="00A23544"/>
    <w:rsid w:val="00A2359E"/>
    <w:rsid w:val="00A316D5"/>
    <w:rsid w:val="00A31EE2"/>
    <w:rsid w:val="00A32218"/>
    <w:rsid w:val="00A331AE"/>
    <w:rsid w:val="00A33BB7"/>
    <w:rsid w:val="00A33FA7"/>
    <w:rsid w:val="00A345E9"/>
    <w:rsid w:val="00A34D26"/>
    <w:rsid w:val="00A35865"/>
    <w:rsid w:val="00A37F74"/>
    <w:rsid w:val="00A40E98"/>
    <w:rsid w:val="00A4102B"/>
    <w:rsid w:val="00A426C6"/>
    <w:rsid w:val="00A455AC"/>
    <w:rsid w:val="00A45D08"/>
    <w:rsid w:val="00A46F74"/>
    <w:rsid w:val="00A52B39"/>
    <w:rsid w:val="00A536F6"/>
    <w:rsid w:val="00A54EA0"/>
    <w:rsid w:val="00A557ED"/>
    <w:rsid w:val="00A558E5"/>
    <w:rsid w:val="00A5786C"/>
    <w:rsid w:val="00A61646"/>
    <w:rsid w:val="00A6289F"/>
    <w:rsid w:val="00A629D8"/>
    <w:rsid w:val="00A62DCE"/>
    <w:rsid w:val="00A63404"/>
    <w:rsid w:val="00A63F47"/>
    <w:rsid w:val="00A64D70"/>
    <w:rsid w:val="00A67090"/>
    <w:rsid w:val="00A72AEB"/>
    <w:rsid w:val="00A74819"/>
    <w:rsid w:val="00A757F0"/>
    <w:rsid w:val="00A758A5"/>
    <w:rsid w:val="00A758BB"/>
    <w:rsid w:val="00A76A9D"/>
    <w:rsid w:val="00A76B61"/>
    <w:rsid w:val="00A80963"/>
    <w:rsid w:val="00A816CE"/>
    <w:rsid w:val="00A81A09"/>
    <w:rsid w:val="00A8231A"/>
    <w:rsid w:val="00A82937"/>
    <w:rsid w:val="00A837EC"/>
    <w:rsid w:val="00A87C49"/>
    <w:rsid w:val="00A9042A"/>
    <w:rsid w:val="00A937EA"/>
    <w:rsid w:val="00A93A24"/>
    <w:rsid w:val="00A9531B"/>
    <w:rsid w:val="00A9583E"/>
    <w:rsid w:val="00A95D9E"/>
    <w:rsid w:val="00A972CF"/>
    <w:rsid w:val="00A97917"/>
    <w:rsid w:val="00AA07C7"/>
    <w:rsid w:val="00AA08D1"/>
    <w:rsid w:val="00AA1965"/>
    <w:rsid w:val="00AA2A18"/>
    <w:rsid w:val="00AA62F5"/>
    <w:rsid w:val="00AB34D1"/>
    <w:rsid w:val="00AB3A35"/>
    <w:rsid w:val="00AB455F"/>
    <w:rsid w:val="00AB4F6E"/>
    <w:rsid w:val="00AB6098"/>
    <w:rsid w:val="00AB6FFA"/>
    <w:rsid w:val="00AB7466"/>
    <w:rsid w:val="00AB76E0"/>
    <w:rsid w:val="00AC0070"/>
    <w:rsid w:val="00AC0AD4"/>
    <w:rsid w:val="00AC1E59"/>
    <w:rsid w:val="00AC22BE"/>
    <w:rsid w:val="00AC40B6"/>
    <w:rsid w:val="00AC4185"/>
    <w:rsid w:val="00AC4A38"/>
    <w:rsid w:val="00AC50BA"/>
    <w:rsid w:val="00AC5331"/>
    <w:rsid w:val="00AC7982"/>
    <w:rsid w:val="00AD035A"/>
    <w:rsid w:val="00AD175C"/>
    <w:rsid w:val="00AD2AA4"/>
    <w:rsid w:val="00AD5AD4"/>
    <w:rsid w:val="00AD644F"/>
    <w:rsid w:val="00AD6919"/>
    <w:rsid w:val="00AE004A"/>
    <w:rsid w:val="00AE119B"/>
    <w:rsid w:val="00AE2C77"/>
    <w:rsid w:val="00AE2EEC"/>
    <w:rsid w:val="00AE3C71"/>
    <w:rsid w:val="00AE5927"/>
    <w:rsid w:val="00AE5D6B"/>
    <w:rsid w:val="00AE6885"/>
    <w:rsid w:val="00AE6B0E"/>
    <w:rsid w:val="00AF1235"/>
    <w:rsid w:val="00AF4A8C"/>
    <w:rsid w:val="00AF6A56"/>
    <w:rsid w:val="00AF6F81"/>
    <w:rsid w:val="00AF7FDA"/>
    <w:rsid w:val="00B01112"/>
    <w:rsid w:val="00B04EED"/>
    <w:rsid w:val="00B05412"/>
    <w:rsid w:val="00B062E4"/>
    <w:rsid w:val="00B06541"/>
    <w:rsid w:val="00B06B94"/>
    <w:rsid w:val="00B07BF9"/>
    <w:rsid w:val="00B10232"/>
    <w:rsid w:val="00B10C84"/>
    <w:rsid w:val="00B10E1F"/>
    <w:rsid w:val="00B11A14"/>
    <w:rsid w:val="00B149FE"/>
    <w:rsid w:val="00B14A5E"/>
    <w:rsid w:val="00B15129"/>
    <w:rsid w:val="00B156AB"/>
    <w:rsid w:val="00B1587F"/>
    <w:rsid w:val="00B16352"/>
    <w:rsid w:val="00B17291"/>
    <w:rsid w:val="00B17A5B"/>
    <w:rsid w:val="00B17CD5"/>
    <w:rsid w:val="00B226C6"/>
    <w:rsid w:val="00B229CD"/>
    <w:rsid w:val="00B24D06"/>
    <w:rsid w:val="00B25706"/>
    <w:rsid w:val="00B26AB3"/>
    <w:rsid w:val="00B30B60"/>
    <w:rsid w:val="00B32648"/>
    <w:rsid w:val="00B338D0"/>
    <w:rsid w:val="00B35D96"/>
    <w:rsid w:val="00B35F67"/>
    <w:rsid w:val="00B37C6E"/>
    <w:rsid w:val="00B414B8"/>
    <w:rsid w:val="00B419BA"/>
    <w:rsid w:val="00B43660"/>
    <w:rsid w:val="00B45D27"/>
    <w:rsid w:val="00B477DA"/>
    <w:rsid w:val="00B51014"/>
    <w:rsid w:val="00B536FF"/>
    <w:rsid w:val="00B53FBD"/>
    <w:rsid w:val="00B57490"/>
    <w:rsid w:val="00B61DCF"/>
    <w:rsid w:val="00B622A0"/>
    <w:rsid w:val="00B663D4"/>
    <w:rsid w:val="00B66C07"/>
    <w:rsid w:val="00B71A27"/>
    <w:rsid w:val="00B7300F"/>
    <w:rsid w:val="00B77B3B"/>
    <w:rsid w:val="00B8140E"/>
    <w:rsid w:val="00B817D8"/>
    <w:rsid w:val="00B81E93"/>
    <w:rsid w:val="00B8222A"/>
    <w:rsid w:val="00B82EC5"/>
    <w:rsid w:val="00B83203"/>
    <w:rsid w:val="00B835E3"/>
    <w:rsid w:val="00B8527A"/>
    <w:rsid w:val="00B8553D"/>
    <w:rsid w:val="00B9150F"/>
    <w:rsid w:val="00B917F2"/>
    <w:rsid w:val="00B9406A"/>
    <w:rsid w:val="00B951ED"/>
    <w:rsid w:val="00B96A07"/>
    <w:rsid w:val="00B97880"/>
    <w:rsid w:val="00BA18C1"/>
    <w:rsid w:val="00BA1ABC"/>
    <w:rsid w:val="00BA1F64"/>
    <w:rsid w:val="00BA2840"/>
    <w:rsid w:val="00BA3F56"/>
    <w:rsid w:val="00BA444C"/>
    <w:rsid w:val="00BA61C2"/>
    <w:rsid w:val="00BA62B0"/>
    <w:rsid w:val="00BA6EBE"/>
    <w:rsid w:val="00BA76A6"/>
    <w:rsid w:val="00BB36AE"/>
    <w:rsid w:val="00BB673D"/>
    <w:rsid w:val="00BB7895"/>
    <w:rsid w:val="00BB7FF9"/>
    <w:rsid w:val="00BC04A9"/>
    <w:rsid w:val="00BC267D"/>
    <w:rsid w:val="00BC5136"/>
    <w:rsid w:val="00BC5914"/>
    <w:rsid w:val="00BD0962"/>
    <w:rsid w:val="00BD0C3A"/>
    <w:rsid w:val="00BD18F4"/>
    <w:rsid w:val="00BD2682"/>
    <w:rsid w:val="00BD274F"/>
    <w:rsid w:val="00BD41A8"/>
    <w:rsid w:val="00BD4637"/>
    <w:rsid w:val="00BD4FEA"/>
    <w:rsid w:val="00BD5C94"/>
    <w:rsid w:val="00BD6B0F"/>
    <w:rsid w:val="00BE0AC8"/>
    <w:rsid w:val="00BE49F8"/>
    <w:rsid w:val="00BE51FC"/>
    <w:rsid w:val="00BE60E6"/>
    <w:rsid w:val="00BE6AF1"/>
    <w:rsid w:val="00BE6DC1"/>
    <w:rsid w:val="00BF291D"/>
    <w:rsid w:val="00BF33F4"/>
    <w:rsid w:val="00BF3FC9"/>
    <w:rsid w:val="00BF4F94"/>
    <w:rsid w:val="00BF712E"/>
    <w:rsid w:val="00BF76B5"/>
    <w:rsid w:val="00C02C8D"/>
    <w:rsid w:val="00C07977"/>
    <w:rsid w:val="00C07D5C"/>
    <w:rsid w:val="00C11A0A"/>
    <w:rsid w:val="00C13888"/>
    <w:rsid w:val="00C139AF"/>
    <w:rsid w:val="00C13EA7"/>
    <w:rsid w:val="00C13F69"/>
    <w:rsid w:val="00C149CE"/>
    <w:rsid w:val="00C15C84"/>
    <w:rsid w:val="00C16F82"/>
    <w:rsid w:val="00C172C3"/>
    <w:rsid w:val="00C1741A"/>
    <w:rsid w:val="00C21A31"/>
    <w:rsid w:val="00C23D06"/>
    <w:rsid w:val="00C2465D"/>
    <w:rsid w:val="00C24C07"/>
    <w:rsid w:val="00C27AAF"/>
    <w:rsid w:val="00C27CE3"/>
    <w:rsid w:val="00C30006"/>
    <w:rsid w:val="00C31A6B"/>
    <w:rsid w:val="00C32A9D"/>
    <w:rsid w:val="00C33C32"/>
    <w:rsid w:val="00C34B41"/>
    <w:rsid w:val="00C354E8"/>
    <w:rsid w:val="00C35CD2"/>
    <w:rsid w:val="00C379B5"/>
    <w:rsid w:val="00C4223E"/>
    <w:rsid w:val="00C45145"/>
    <w:rsid w:val="00C45AF0"/>
    <w:rsid w:val="00C47278"/>
    <w:rsid w:val="00C4760A"/>
    <w:rsid w:val="00C477FF"/>
    <w:rsid w:val="00C5011F"/>
    <w:rsid w:val="00C50805"/>
    <w:rsid w:val="00C51B67"/>
    <w:rsid w:val="00C522DA"/>
    <w:rsid w:val="00C53317"/>
    <w:rsid w:val="00C54D29"/>
    <w:rsid w:val="00C55BF8"/>
    <w:rsid w:val="00C5629B"/>
    <w:rsid w:val="00C571D6"/>
    <w:rsid w:val="00C60508"/>
    <w:rsid w:val="00C61CC4"/>
    <w:rsid w:val="00C61DCA"/>
    <w:rsid w:val="00C65CB2"/>
    <w:rsid w:val="00C668FE"/>
    <w:rsid w:val="00C66B69"/>
    <w:rsid w:val="00C66D5E"/>
    <w:rsid w:val="00C66D9A"/>
    <w:rsid w:val="00C75199"/>
    <w:rsid w:val="00C76376"/>
    <w:rsid w:val="00C80068"/>
    <w:rsid w:val="00C8008B"/>
    <w:rsid w:val="00C808E7"/>
    <w:rsid w:val="00C811F9"/>
    <w:rsid w:val="00C8172A"/>
    <w:rsid w:val="00C81774"/>
    <w:rsid w:val="00C83DF5"/>
    <w:rsid w:val="00C8406F"/>
    <w:rsid w:val="00C8442F"/>
    <w:rsid w:val="00C86729"/>
    <w:rsid w:val="00C92DE4"/>
    <w:rsid w:val="00CA02A3"/>
    <w:rsid w:val="00CA0358"/>
    <w:rsid w:val="00CA0A85"/>
    <w:rsid w:val="00CA251C"/>
    <w:rsid w:val="00CA307C"/>
    <w:rsid w:val="00CA4235"/>
    <w:rsid w:val="00CA5F3C"/>
    <w:rsid w:val="00CA62A5"/>
    <w:rsid w:val="00CA7728"/>
    <w:rsid w:val="00CA786E"/>
    <w:rsid w:val="00CA7BA6"/>
    <w:rsid w:val="00CB136F"/>
    <w:rsid w:val="00CB7A8A"/>
    <w:rsid w:val="00CB7CB8"/>
    <w:rsid w:val="00CC2040"/>
    <w:rsid w:val="00CC4E7D"/>
    <w:rsid w:val="00CC533D"/>
    <w:rsid w:val="00CC602F"/>
    <w:rsid w:val="00CD5C11"/>
    <w:rsid w:val="00CE111F"/>
    <w:rsid w:val="00CE17C4"/>
    <w:rsid w:val="00CE4626"/>
    <w:rsid w:val="00CE4769"/>
    <w:rsid w:val="00CE716A"/>
    <w:rsid w:val="00CF00CA"/>
    <w:rsid w:val="00CF2B00"/>
    <w:rsid w:val="00CF386F"/>
    <w:rsid w:val="00CF43DF"/>
    <w:rsid w:val="00CF6F0E"/>
    <w:rsid w:val="00CF7253"/>
    <w:rsid w:val="00D011FB"/>
    <w:rsid w:val="00D02867"/>
    <w:rsid w:val="00D12B86"/>
    <w:rsid w:val="00D12E05"/>
    <w:rsid w:val="00D13817"/>
    <w:rsid w:val="00D14927"/>
    <w:rsid w:val="00D150C6"/>
    <w:rsid w:val="00D150C9"/>
    <w:rsid w:val="00D15D47"/>
    <w:rsid w:val="00D17938"/>
    <w:rsid w:val="00D20ECA"/>
    <w:rsid w:val="00D22D17"/>
    <w:rsid w:val="00D2581A"/>
    <w:rsid w:val="00D3027B"/>
    <w:rsid w:val="00D302FC"/>
    <w:rsid w:val="00D31352"/>
    <w:rsid w:val="00D327AF"/>
    <w:rsid w:val="00D33497"/>
    <w:rsid w:val="00D338B1"/>
    <w:rsid w:val="00D33CD4"/>
    <w:rsid w:val="00D35073"/>
    <w:rsid w:val="00D43B3C"/>
    <w:rsid w:val="00D465A5"/>
    <w:rsid w:val="00D46F64"/>
    <w:rsid w:val="00D539DA"/>
    <w:rsid w:val="00D53BDE"/>
    <w:rsid w:val="00D53DF9"/>
    <w:rsid w:val="00D543B1"/>
    <w:rsid w:val="00D54D02"/>
    <w:rsid w:val="00D55FF2"/>
    <w:rsid w:val="00D561C3"/>
    <w:rsid w:val="00D567F9"/>
    <w:rsid w:val="00D64470"/>
    <w:rsid w:val="00D650CE"/>
    <w:rsid w:val="00D65F3D"/>
    <w:rsid w:val="00D704A4"/>
    <w:rsid w:val="00D7104F"/>
    <w:rsid w:val="00D734A1"/>
    <w:rsid w:val="00D73DFA"/>
    <w:rsid w:val="00D755EF"/>
    <w:rsid w:val="00D80557"/>
    <w:rsid w:val="00D80F0B"/>
    <w:rsid w:val="00D8374F"/>
    <w:rsid w:val="00D846F0"/>
    <w:rsid w:val="00D86FCC"/>
    <w:rsid w:val="00D87530"/>
    <w:rsid w:val="00D87B87"/>
    <w:rsid w:val="00D91B31"/>
    <w:rsid w:val="00D92882"/>
    <w:rsid w:val="00D93E88"/>
    <w:rsid w:val="00D95038"/>
    <w:rsid w:val="00D958D7"/>
    <w:rsid w:val="00D96911"/>
    <w:rsid w:val="00D96F5C"/>
    <w:rsid w:val="00DA1D8A"/>
    <w:rsid w:val="00DA1FB1"/>
    <w:rsid w:val="00DA2854"/>
    <w:rsid w:val="00DA51A2"/>
    <w:rsid w:val="00DA58AC"/>
    <w:rsid w:val="00DA6E71"/>
    <w:rsid w:val="00DA74CD"/>
    <w:rsid w:val="00DB0CEF"/>
    <w:rsid w:val="00DB3440"/>
    <w:rsid w:val="00DB4070"/>
    <w:rsid w:val="00DB42BD"/>
    <w:rsid w:val="00DB6CAF"/>
    <w:rsid w:val="00DB7062"/>
    <w:rsid w:val="00DC49BE"/>
    <w:rsid w:val="00DC63D5"/>
    <w:rsid w:val="00DC7E6C"/>
    <w:rsid w:val="00DD0D24"/>
    <w:rsid w:val="00DD1618"/>
    <w:rsid w:val="00DD181F"/>
    <w:rsid w:val="00DD1BB1"/>
    <w:rsid w:val="00DD27B7"/>
    <w:rsid w:val="00DD5E34"/>
    <w:rsid w:val="00DD6897"/>
    <w:rsid w:val="00DD6E3F"/>
    <w:rsid w:val="00DD6F16"/>
    <w:rsid w:val="00DD71C3"/>
    <w:rsid w:val="00DD7C5F"/>
    <w:rsid w:val="00DE001D"/>
    <w:rsid w:val="00DE0A70"/>
    <w:rsid w:val="00DE1002"/>
    <w:rsid w:val="00DE31E0"/>
    <w:rsid w:val="00DF2B3A"/>
    <w:rsid w:val="00DF477C"/>
    <w:rsid w:val="00DF48E7"/>
    <w:rsid w:val="00DF493B"/>
    <w:rsid w:val="00DF523C"/>
    <w:rsid w:val="00DF5ACF"/>
    <w:rsid w:val="00DF5F06"/>
    <w:rsid w:val="00DF7236"/>
    <w:rsid w:val="00E00A72"/>
    <w:rsid w:val="00E04092"/>
    <w:rsid w:val="00E1001F"/>
    <w:rsid w:val="00E103D2"/>
    <w:rsid w:val="00E10563"/>
    <w:rsid w:val="00E10CFE"/>
    <w:rsid w:val="00E11A66"/>
    <w:rsid w:val="00E13B56"/>
    <w:rsid w:val="00E13C49"/>
    <w:rsid w:val="00E156AA"/>
    <w:rsid w:val="00E16197"/>
    <w:rsid w:val="00E17D78"/>
    <w:rsid w:val="00E17F0A"/>
    <w:rsid w:val="00E221A3"/>
    <w:rsid w:val="00E24D67"/>
    <w:rsid w:val="00E27D03"/>
    <w:rsid w:val="00E31464"/>
    <w:rsid w:val="00E31AEC"/>
    <w:rsid w:val="00E33634"/>
    <w:rsid w:val="00E33B45"/>
    <w:rsid w:val="00E347EB"/>
    <w:rsid w:val="00E36C68"/>
    <w:rsid w:val="00E37EB1"/>
    <w:rsid w:val="00E40317"/>
    <w:rsid w:val="00E4043F"/>
    <w:rsid w:val="00E446BE"/>
    <w:rsid w:val="00E46C80"/>
    <w:rsid w:val="00E473DA"/>
    <w:rsid w:val="00E51C17"/>
    <w:rsid w:val="00E51FE9"/>
    <w:rsid w:val="00E5248E"/>
    <w:rsid w:val="00E52652"/>
    <w:rsid w:val="00E54114"/>
    <w:rsid w:val="00E549D8"/>
    <w:rsid w:val="00E55B41"/>
    <w:rsid w:val="00E57CDF"/>
    <w:rsid w:val="00E60023"/>
    <w:rsid w:val="00E664D4"/>
    <w:rsid w:val="00E6781E"/>
    <w:rsid w:val="00E67CB0"/>
    <w:rsid w:val="00E70599"/>
    <w:rsid w:val="00E72840"/>
    <w:rsid w:val="00E73A6C"/>
    <w:rsid w:val="00E74E53"/>
    <w:rsid w:val="00E779F5"/>
    <w:rsid w:val="00E81534"/>
    <w:rsid w:val="00E81CCA"/>
    <w:rsid w:val="00E83D56"/>
    <w:rsid w:val="00E84A8B"/>
    <w:rsid w:val="00E86672"/>
    <w:rsid w:val="00E866E6"/>
    <w:rsid w:val="00E87129"/>
    <w:rsid w:val="00E901A8"/>
    <w:rsid w:val="00E90B08"/>
    <w:rsid w:val="00E91193"/>
    <w:rsid w:val="00E912EE"/>
    <w:rsid w:val="00E92953"/>
    <w:rsid w:val="00E92F46"/>
    <w:rsid w:val="00E93480"/>
    <w:rsid w:val="00E939BD"/>
    <w:rsid w:val="00E94AE0"/>
    <w:rsid w:val="00E94B11"/>
    <w:rsid w:val="00E977FF"/>
    <w:rsid w:val="00E9786B"/>
    <w:rsid w:val="00E97BB5"/>
    <w:rsid w:val="00EA01B9"/>
    <w:rsid w:val="00EA250B"/>
    <w:rsid w:val="00EA30D5"/>
    <w:rsid w:val="00EA31A8"/>
    <w:rsid w:val="00EA380D"/>
    <w:rsid w:val="00EA3EE2"/>
    <w:rsid w:val="00EA4195"/>
    <w:rsid w:val="00EA49D5"/>
    <w:rsid w:val="00EA6C39"/>
    <w:rsid w:val="00EA6F3A"/>
    <w:rsid w:val="00EB172F"/>
    <w:rsid w:val="00EB1A0E"/>
    <w:rsid w:val="00EB2FD0"/>
    <w:rsid w:val="00EB39EB"/>
    <w:rsid w:val="00EB43B1"/>
    <w:rsid w:val="00EB65F2"/>
    <w:rsid w:val="00EB7DA3"/>
    <w:rsid w:val="00EC368A"/>
    <w:rsid w:val="00EC509C"/>
    <w:rsid w:val="00EC6097"/>
    <w:rsid w:val="00EC6E7E"/>
    <w:rsid w:val="00ED25FF"/>
    <w:rsid w:val="00ED260D"/>
    <w:rsid w:val="00ED3E0A"/>
    <w:rsid w:val="00ED3F6A"/>
    <w:rsid w:val="00ED428B"/>
    <w:rsid w:val="00ED4E49"/>
    <w:rsid w:val="00ED6298"/>
    <w:rsid w:val="00EE12CA"/>
    <w:rsid w:val="00EE4B18"/>
    <w:rsid w:val="00EE62A1"/>
    <w:rsid w:val="00EE6C6D"/>
    <w:rsid w:val="00EE77AD"/>
    <w:rsid w:val="00EE7A48"/>
    <w:rsid w:val="00EE7BAC"/>
    <w:rsid w:val="00EF2C49"/>
    <w:rsid w:val="00EF3F17"/>
    <w:rsid w:val="00EF441A"/>
    <w:rsid w:val="00EF4668"/>
    <w:rsid w:val="00EF5072"/>
    <w:rsid w:val="00EF55F2"/>
    <w:rsid w:val="00EF5744"/>
    <w:rsid w:val="00EF70D4"/>
    <w:rsid w:val="00EF7B51"/>
    <w:rsid w:val="00F00A4C"/>
    <w:rsid w:val="00F01D00"/>
    <w:rsid w:val="00F02CBA"/>
    <w:rsid w:val="00F02D79"/>
    <w:rsid w:val="00F0455E"/>
    <w:rsid w:val="00F07301"/>
    <w:rsid w:val="00F07C84"/>
    <w:rsid w:val="00F1198B"/>
    <w:rsid w:val="00F13DC6"/>
    <w:rsid w:val="00F14382"/>
    <w:rsid w:val="00F143FB"/>
    <w:rsid w:val="00F154C8"/>
    <w:rsid w:val="00F15AB3"/>
    <w:rsid w:val="00F16BCB"/>
    <w:rsid w:val="00F17F90"/>
    <w:rsid w:val="00F20C16"/>
    <w:rsid w:val="00F213F1"/>
    <w:rsid w:val="00F22936"/>
    <w:rsid w:val="00F23433"/>
    <w:rsid w:val="00F236F5"/>
    <w:rsid w:val="00F23CAA"/>
    <w:rsid w:val="00F24700"/>
    <w:rsid w:val="00F25A3A"/>
    <w:rsid w:val="00F27A89"/>
    <w:rsid w:val="00F30C7A"/>
    <w:rsid w:val="00F30CD5"/>
    <w:rsid w:val="00F30F39"/>
    <w:rsid w:val="00F32EC6"/>
    <w:rsid w:val="00F34F40"/>
    <w:rsid w:val="00F354FC"/>
    <w:rsid w:val="00F35DE5"/>
    <w:rsid w:val="00F35DFF"/>
    <w:rsid w:val="00F367A0"/>
    <w:rsid w:val="00F379A7"/>
    <w:rsid w:val="00F41550"/>
    <w:rsid w:val="00F42605"/>
    <w:rsid w:val="00F42B35"/>
    <w:rsid w:val="00F446E1"/>
    <w:rsid w:val="00F469F5"/>
    <w:rsid w:val="00F46BB7"/>
    <w:rsid w:val="00F50192"/>
    <w:rsid w:val="00F5092E"/>
    <w:rsid w:val="00F51A34"/>
    <w:rsid w:val="00F537F8"/>
    <w:rsid w:val="00F53955"/>
    <w:rsid w:val="00F61419"/>
    <w:rsid w:val="00F627D8"/>
    <w:rsid w:val="00F62A32"/>
    <w:rsid w:val="00F62C78"/>
    <w:rsid w:val="00F67078"/>
    <w:rsid w:val="00F67FF7"/>
    <w:rsid w:val="00F71812"/>
    <w:rsid w:val="00F71F73"/>
    <w:rsid w:val="00F759BE"/>
    <w:rsid w:val="00F76087"/>
    <w:rsid w:val="00F80F10"/>
    <w:rsid w:val="00F8166A"/>
    <w:rsid w:val="00F81881"/>
    <w:rsid w:val="00F81AD1"/>
    <w:rsid w:val="00F82023"/>
    <w:rsid w:val="00F83883"/>
    <w:rsid w:val="00F85233"/>
    <w:rsid w:val="00F85F4F"/>
    <w:rsid w:val="00F874C6"/>
    <w:rsid w:val="00F93677"/>
    <w:rsid w:val="00F937F2"/>
    <w:rsid w:val="00F955CB"/>
    <w:rsid w:val="00F9623B"/>
    <w:rsid w:val="00F968F4"/>
    <w:rsid w:val="00F978D0"/>
    <w:rsid w:val="00FA1649"/>
    <w:rsid w:val="00FA1A61"/>
    <w:rsid w:val="00FA3641"/>
    <w:rsid w:val="00FA4288"/>
    <w:rsid w:val="00FA5DD6"/>
    <w:rsid w:val="00FA66CF"/>
    <w:rsid w:val="00FA7421"/>
    <w:rsid w:val="00FA7771"/>
    <w:rsid w:val="00FA7AEF"/>
    <w:rsid w:val="00FB2130"/>
    <w:rsid w:val="00FB4083"/>
    <w:rsid w:val="00FB4162"/>
    <w:rsid w:val="00FB587F"/>
    <w:rsid w:val="00FB5E59"/>
    <w:rsid w:val="00FC0068"/>
    <w:rsid w:val="00FC02BA"/>
    <w:rsid w:val="00FC18E3"/>
    <w:rsid w:val="00FC1C38"/>
    <w:rsid w:val="00FC2AC2"/>
    <w:rsid w:val="00FC321A"/>
    <w:rsid w:val="00FC37DF"/>
    <w:rsid w:val="00FC43E8"/>
    <w:rsid w:val="00FC4B35"/>
    <w:rsid w:val="00FC62EA"/>
    <w:rsid w:val="00FC6677"/>
    <w:rsid w:val="00FC66BD"/>
    <w:rsid w:val="00FC6EE0"/>
    <w:rsid w:val="00FC6F0A"/>
    <w:rsid w:val="00FC7777"/>
    <w:rsid w:val="00FC7CDE"/>
    <w:rsid w:val="00FD01A0"/>
    <w:rsid w:val="00FD0BF2"/>
    <w:rsid w:val="00FD1692"/>
    <w:rsid w:val="00FD16BE"/>
    <w:rsid w:val="00FD3014"/>
    <w:rsid w:val="00FD3D13"/>
    <w:rsid w:val="00FD432B"/>
    <w:rsid w:val="00FD4ABA"/>
    <w:rsid w:val="00FD5F37"/>
    <w:rsid w:val="00FD6EAD"/>
    <w:rsid w:val="00FD72C0"/>
    <w:rsid w:val="00FE0E8B"/>
    <w:rsid w:val="00FE2B18"/>
    <w:rsid w:val="00FE429E"/>
    <w:rsid w:val="00FE537F"/>
    <w:rsid w:val="00FE7089"/>
    <w:rsid w:val="00FF28C3"/>
    <w:rsid w:val="00FF28FC"/>
    <w:rsid w:val="00FF3412"/>
    <w:rsid w:val="00FF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52EE9"/>
  <w15:chartTrackingRefBased/>
  <w15:docId w15:val="{20F7CA9B-81B2-4D5B-99E6-5C63FD71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89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E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F0"/>
    <w:pPr>
      <w:spacing w:line="360" w:lineRule="auto"/>
      <w:jc w:val="center"/>
      <w:outlineLvl w:val="1"/>
    </w:pPr>
    <w:rPr>
      <w:rFonts w:ascii="David" w:hAnsi="David" w:cs="David"/>
      <w:b/>
      <w:bCs/>
      <w:color w:val="000000"/>
      <w:kern w:val="28"/>
      <w:sz w:val="24"/>
      <w:szCs w:val="24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הערת שוליים עמה"/>
    <w:basedOn w:val="Normal"/>
    <w:link w:val="Char"/>
    <w:rsid w:val="009275AF"/>
    <w:pPr>
      <w:spacing w:after="40" w:line="240" w:lineRule="auto"/>
      <w:jc w:val="both"/>
    </w:pPr>
    <w:rPr>
      <w:rFonts w:ascii="Assistant" w:hAnsi="Assistant" w:cs="Assistant"/>
      <w:color w:val="000000"/>
      <w:kern w:val="28"/>
      <w:sz w:val="16"/>
      <w:szCs w:val="16"/>
      <w14:ligatures w14:val="standard"/>
      <w14:cntxtAlts/>
    </w:rPr>
  </w:style>
  <w:style w:type="character" w:customStyle="1" w:styleId="Char">
    <w:name w:val="הערת שוליים עמה Char"/>
    <w:basedOn w:val="DefaultParagraphFont"/>
    <w:link w:val="a0"/>
    <w:rsid w:val="009275AF"/>
    <w:rPr>
      <w:rFonts w:ascii="Assistant" w:hAnsi="Assistant" w:cs="Assistant"/>
      <w:color w:val="000000"/>
      <w:kern w:val="28"/>
      <w:sz w:val="16"/>
      <w:szCs w:val="16"/>
      <w14:ligatures w14:val="standard"/>
      <w14:cntxtAlts/>
    </w:rPr>
  </w:style>
  <w:style w:type="paragraph" w:customStyle="1" w:styleId="a1">
    <w:name w:val="טקסט מאמר עמה"/>
    <w:basedOn w:val="Normal"/>
    <w:link w:val="Char0"/>
    <w:rsid w:val="00743AA4"/>
    <w:pPr>
      <w:spacing w:after="120" w:line="240" w:lineRule="auto"/>
      <w:jc w:val="both"/>
    </w:pPr>
    <w:rPr>
      <w:rFonts w:ascii="Assistant" w:eastAsia="Calibri" w:hAnsi="Assistant" w:cs="Assistant"/>
      <w:color w:val="000000"/>
      <w:kern w:val="28"/>
      <w:sz w:val="24"/>
      <w:szCs w:val="20"/>
      <w14:ligatures w14:val="standard"/>
      <w14:cntxtAlts/>
    </w:rPr>
  </w:style>
  <w:style w:type="character" w:customStyle="1" w:styleId="Char0">
    <w:name w:val="טקסט מאמר עמה Char"/>
    <w:basedOn w:val="DefaultParagraphFont"/>
    <w:link w:val="a1"/>
    <w:rsid w:val="00743AA4"/>
    <w:rPr>
      <w:rFonts w:ascii="Assistant" w:eastAsia="Calibri" w:hAnsi="Assistant" w:cs="Assistant"/>
      <w:color w:val="000000"/>
      <w:kern w:val="28"/>
      <w:sz w:val="24"/>
      <w:szCs w:val="20"/>
      <w14:ligatures w14:val="standard"/>
      <w14:cntxtAlts/>
    </w:rPr>
  </w:style>
  <w:style w:type="paragraph" w:customStyle="1" w:styleId="a2">
    <w:name w:val="כותרת מאמר עמה"/>
    <w:basedOn w:val="Normal"/>
    <w:link w:val="Char1"/>
    <w:rsid w:val="009275AF"/>
    <w:rPr>
      <w:rFonts w:ascii="Assistant" w:hAnsi="Assistant" w:cs="Assistant"/>
      <w:b/>
      <w:bCs/>
      <w:sz w:val="24"/>
      <w:szCs w:val="24"/>
    </w:rPr>
  </w:style>
  <w:style w:type="character" w:customStyle="1" w:styleId="Char1">
    <w:name w:val="כותרת מאמר עמה Char"/>
    <w:basedOn w:val="DefaultParagraphFont"/>
    <w:link w:val="a2"/>
    <w:rsid w:val="009275AF"/>
    <w:rPr>
      <w:rFonts w:ascii="Assistant" w:hAnsi="Assistant" w:cs="Assistant"/>
      <w:b/>
      <w:bCs/>
      <w:sz w:val="24"/>
      <w:szCs w:val="24"/>
    </w:rPr>
  </w:style>
  <w:style w:type="paragraph" w:customStyle="1" w:styleId="a3">
    <w:name w:val="שם מאמר עמה"/>
    <w:basedOn w:val="Title"/>
    <w:link w:val="Char2"/>
    <w:rsid w:val="009275AF"/>
    <w:pPr>
      <w:jc w:val="center"/>
    </w:pPr>
    <w:rPr>
      <w:rFonts w:cstheme="minorHAnsi"/>
      <w:b/>
      <w:bCs/>
      <w:sz w:val="32"/>
      <w:szCs w:val="32"/>
    </w:rPr>
  </w:style>
  <w:style w:type="character" w:customStyle="1" w:styleId="Char2">
    <w:name w:val="שם מאמר עמה Char"/>
    <w:basedOn w:val="TitleChar"/>
    <w:link w:val="a3"/>
    <w:rsid w:val="009275AF"/>
    <w:rPr>
      <w:rFonts w:asciiTheme="majorHAnsi" w:eastAsiaTheme="majorEastAsia" w:hAnsiTheme="majorHAnsi" w:cstheme="minorHAnsi"/>
      <w:b/>
      <w:bCs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7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4">
    <w:name w:val="ציטוט עמה"/>
    <w:basedOn w:val="Quote"/>
    <w:link w:val="Char3"/>
    <w:rsid w:val="009275AF"/>
    <w:pPr>
      <w:ind w:left="397" w:right="0"/>
      <w:jc w:val="both"/>
    </w:pPr>
    <w:rPr>
      <w:rFonts w:ascii="Bona Nova" w:hAnsi="Bona Nova" w:cs="Bona Nova"/>
      <w:i w:val="0"/>
      <w:iCs w:val="0"/>
      <w:sz w:val="18"/>
      <w:szCs w:val="18"/>
    </w:rPr>
  </w:style>
  <w:style w:type="character" w:customStyle="1" w:styleId="Char3">
    <w:name w:val="ציטוט עמה Char"/>
    <w:basedOn w:val="QuoteChar"/>
    <w:link w:val="a4"/>
    <w:rsid w:val="009275AF"/>
    <w:rPr>
      <w:rFonts w:ascii="Bona Nova" w:hAnsi="Bona Nova" w:cs="Bona Nova"/>
      <w:i w:val="0"/>
      <w:iCs w:val="0"/>
      <w:color w:val="404040" w:themeColor="text1" w:themeTint="BF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275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5A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A758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8A5"/>
  </w:style>
  <w:style w:type="paragraph" w:styleId="Footer">
    <w:name w:val="footer"/>
    <w:basedOn w:val="Normal"/>
    <w:link w:val="FooterChar"/>
    <w:uiPriority w:val="99"/>
    <w:unhideWhenUsed/>
    <w:rsid w:val="00A758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8A5"/>
  </w:style>
  <w:style w:type="paragraph" w:customStyle="1" w:styleId="a5">
    <w:name w:val="עמה שם כותב המאמר"/>
    <w:basedOn w:val="Style3"/>
    <w:next w:val="a6"/>
    <w:link w:val="a7"/>
    <w:qFormat/>
    <w:rsid w:val="00D465A5"/>
  </w:style>
  <w:style w:type="paragraph" w:customStyle="1" w:styleId="a8">
    <w:name w:val="עמה ז'אנר המאמר"/>
    <w:basedOn w:val="Style1"/>
    <w:next w:val="a9"/>
    <w:link w:val="aa"/>
    <w:autoRedefine/>
    <w:qFormat/>
    <w:rsid w:val="003E3452"/>
    <w:pPr>
      <w:framePr w:hSpace="180" w:wrap="around" w:vAnchor="page" w:hAnchor="margin" w:y="1333"/>
      <w:spacing w:before="120" w:after="0" w:line="240" w:lineRule="auto"/>
    </w:pPr>
    <w:rPr>
      <w:noProof/>
      <w:kern w:val="2"/>
      <w14:ligatures w14:val="standardContextual"/>
    </w:rPr>
  </w:style>
  <w:style w:type="character" w:customStyle="1" w:styleId="a7">
    <w:name w:val="עמה שם כותב המאמר תו"/>
    <w:basedOn w:val="DefaultParagraphFont"/>
    <w:link w:val="a5"/>
    <w:rsid w:val="00D465A5"/>
    <w:rPr>
      <w:rFonts w:cs="EFT_Classic"/>
      <w:color w:val="FFFFFF" w:themeColor="background1"/>
      <w:sz w:val="32"/>
      <w:szCs w:val="32"/>
      <w14:shadow w14:blurRad="50800" w14:dist="38100" w14:dir="2700000" w14:sx="100000" w14:sy="100000" w14:kx="0" w14:ky="0" w14:algn="tl">
        <w14:schemeClr w14:val="tx1">
          <w14:alpha w14:val="10000"/>
        </w14:schemeClr>
      </w14:shadow>
    </w:rPr>
  </w:style>
  <w:style w:type="paragraph" w:customStyle="1" w:styleId="a9">
    <w:name w:val="עמה שם המאמר"/>
    <w:basedOn w:val="Style2"/>
    <w:next w:val="a5"/>
    <w:link w:val="ab"/>
    <w:qFormat/>
    <w:rsid w:val="00F51A34"/>
    <w:pPr>
      <w:keepNext/>
      <w:keepLines/>
    </w:pPr>
  </w:style>
  <w:style w:type="character" w:customStyle="1" w:styleId="aa">
    <w:name w:val="עמה ז'אנר המאמר תו"/>
    <w:basedOn w:val="DefaultParagraphFont"/>
    <w:link w:val="a8"/>
    <w:rsid w:val="003E3452"/>
    <w:rPr>
      <w:rFonts w:ascii="Bona Nova" w:hAnsi="Bona Nova" w:cs="Bona Nova"/>
      <w:b/>
      <w:bCs/>
      <w:noProof/>
      <w:color w:val="7F7F7F" w:themeColor="text1" w:themeTint="80"/>
      <w:kern w:val="2"/>
      <w:sz w:val="48"/>
      <w:szCs w:val="48"/>
      <w14:ligatures w14:val="standardContextual"/>
    </w:rPr>
  </w:style>
  <w:style w:type="paragraph" w:customStyle="1" w:styleId="ac">
    <w:name w:val="עמה טקסט"/>
    <w:basedOn w:val="Normal"/>
    <w:link w:val="ad"/>
    <w:autoRedefine/>
    <w:qFormat/>
    <w:rsid w:val="005B29A7"/>
    <w:pPr>
      <w:spacing w:after="120" w:line="216" w:lineRule="auto"/>
    </w:pPr>
    <w:rPr>
      <w:rFonts w:ascii="Bona Nova" w:hAnsi="Bona Nova" w:cs="Bona Nova"/>
      <w:b/>
      <w:bCs/>
      <w:noProof/>
      <w:kern w:val="2"/>
      <w:sz w:val="36"/>
      <w:szCs w:val="36"/>
      <w14:ligatures w14:val="standardContextual"/>
    </w:rPr>
  </w:style>
  <w:style w:type="character" w:customStyle="1" w:styleId="ab">
    <w:name w:val="עמה שם המאמר תו"/>
    <w:basedOn w:val="DefaultParagraphFont"/>
    <w:link w:val="a9"/>
    <w:rsid w:val="00BB673D"/>
    <w:rPr>
      <w:rFonts w:ascii="Assistant" w:hAnsi="Assistant" w:cs="EFT_Classic"/>
      <w:sz w:val="34"/>
      <w:szCs w:val="34"/>
    </w:rPr>
  </w:style>
  <w:style w:type="paragraph" w:styleId="FootnoteText">
    <w:name w:val="footnote text"/>
    <w:basedOn w:val="Normal"/>
    <w:link w:val="FootnoteTextChar"/>
    <w:uiPriority w:val="99"/>
    <w:unhideWhenUsed/>
    <w:rsid w:val="00B419BA"/>
    <w:pPr>
      <w:spacing w:after="0" w:line="240" w:lineRule="auto"/>
    </w:pPr>
    <w:rPr>
      <w:sz w:val="20"/>
      <w:szCs w:val="20"/>
    </w:rPr>
  </w:style>
  <w:style w:type="character" w:customStyle="1" w:styleId="ad">
    <w:name w:val="עמה טקסט תו"/>
    <w:basedOn w:val="DefaultParagraphFont"/>
    <w:link w:val="ac"/>
    <w:rsid w:val="005B29A7"/>
    <w:rPr>
      <w:rFonts w:ascii="Bona Nova" w:hAnsi="Bona Nova" w:cs="Bona Nova"/>
      <w:b/>
      <w:bCs/>
      <w:noProof/>
      <w:kern w:val="2"/>
      <w:sz w:val="36"/>
      <w:szCs w:val="36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19BA"/>
    <w:rPr>
      <w:sz w:val="20"/>
      <w:szCs w:val="20"/>
    </w:rPr>
  </w:style>
  <w:style w:type="character" w:styleId="FootnoteReference">
    <w:name w:val="footnote reference"/>
    <w:aliases w:val="אות הערה"/>
    <w:basedOn w:val="DefaultParagraphFont"/>
    <w:uiPriority w:val="99"/>
    <w:semiHidden/>
    <w:unhideWhenUsed/>
    <w:rsid w:val="00B419BA"/>
    <w:rPr>
      <w:vertAlign w:val="superscript"/>
    </w:rPr>
  </w:style>
  <w:style w:type="paragraph" w:customStyle="1" w:styleId="ae">
    <w:name w:val="עמה ציטוט"/>
    <w:basedOn w:val="Normal"/>
    <w:next w:val="af"/>
    <w:link w:val="af0"/>
    <w:autoRedefine/>
    <w:qFormat/>
    <w:rsid w:val="00794D97"/>
    <w:pPr>
      <w:keepNext/>
      <w:ind w:left="284"/>
      <w:jc w:val="both"/>
    </w:pPr>
    <w:rPr>
      <w:rFonts w:ascii="Bona Nova" w:hAnsi="Bona Nova" w:cs="Bona Nova"/>
      <w:sz w:val="18"/>
      <w:szCs w:val="18"/>
    </w:rPr>
  </w:style>
  <w:style w:type="paragraph" w:customStyle="1" w:styleId="af">
    <w:name w:val="עמה מקור"/>
    <w:basedOn w:val="Normal"/>
    <w:link w:val="af1"/>
    <w:autoRedefine/>
    <w:qFormat/>
    <w:rsid w:val="003359EF"/>
    <w:pPr>
      <w:spacing w:after="240" w:line="240" w:lineRule="auto"/>
      <w:jc w:val="right"/>
    </w:pPr>
    <w:rPr>
      <w:rFonts w:ascii="Bona Nova" w:hAnsi="Bona Nova" w:cs="Bona Nova"/>
      <w:sz w:val="16"/>
      <w:szCs w:val="16"/>
    </w:rPr>
  </w:style>
  <w:style w:type="character" w:customStyle="1" w:styleId="af0">
    <w:name w:val="עמה ציטוט תו"/>
    <w:basedOn w:val="DefaultParagraphFont"/>
    <w:link w:val="ae"/>
    <w:rsid w:val="00B45D27"/>
    <w:rPr>
      <w:rFonts w:ascii="Bona Nova" w:hAnsi="Bona Nova" w:cs="Bona Nova"/>
      <w:sz w:val="18"/>
      <w:szCs w:val="18"/>
    </w:rPr>
  </w:style>
  <w:style w:type="paragraph" w:customStyle="1" w:styleId="af2">
    <w:name w:val="עמה הערות שוליים"/>
    <w:basedOn w:val="FootnoteText"/>
    <w:link w:val="af3"/>
    <w:autoRedefine/>
    <w:qFormat/>
    <w:rsid w:val="00A455AC"/>
    <w:pPr>
      <w:spacing w:after="40" w:line="216" w:lineRule="auto"/>
      <w:jc w:val="both"/>
    </w:pPr>
    <w:rPr>
      <w:rFonts w:ascii="Assistant" w:hAnsi="Assistant" w:cs="Assistant"/>
      <w:sz w:val="18"/>
      <w:szCs w:val="16"/>
    </w:rPr>
  </w:style>
  <w:style w:type="character" w:customStyle="1" w:styleId="af1">
    <w:name w:val="עמה מקור תו"/>
    <w:basedOn w:val="DefaultParagraphFont"/>
    <w:link w:val="af"/>
    <w:rsid w:val="006621B2"/>
    <w:rPr>
      <w:rFonts w:ascii="Bona Nova" w:hAnsi="Bona Nova" w:cs="Bona Nova"/>
      <w:sz w:val="16"/>
      <w:szCs w:val="16"/>
    </w:rPr>
  </w:style>
  <w:style w:type="paragraph" w:customStyle="1" w:styleId="af4">
    <w:name w:val="עמה עם הבא"/>
    <w:basedOn w:val="ac"/>
    <w:next w:val="ac"/>
    <w:link w:val="af5"/>
    <w:autoRedefine/>
    <w:qFormat/>
    <w:rsid w:val="00F24700"/>
    <w:pPr>
      <w:keepNext/>
    </w:pPr>
  </w:style>
  <w:style w:type="character" w:customStyle="1" w:styleId="af3">
    <w:name w:val="עמה הערות שוליים תו"/>
    <w:basedOn w:val="FootnoteTextChar"/>
    <w:link w:val="af2"/>
    <w:rsid w:val="00456FA4"/>
    <w:rPr>
      <w:rFonts w:ascii="Assistant" w:hAnsi="Assistant" w:cs="Assistant"/>
      <w:sz w:val="18"/>
      <w:szCs w:val="16"/>
    </w:rPr>
  </w:style>
  <w:style w:type="paragraph" w:styleId="Revision">
    <w:name w:val="Revision"/>
    <w:hidden/>
    <w:uiPriority w:val="99"/>
    <w:semiHidden/>
    <w:rsid w:val="00FC4B35"/>
    <w:pPr>
      <w:spacing w:after="0" w:line="240" w:lineRule="auto"/>
    </w:pPr>
  </w:style>
  <w:style w:type="character" w:customStyle="1" w:styleId="af5">
    <w:name w:val="עמה עם הבא תו"/>
    <w:basedOn w:val="ad"/>
    <w:link w:val="af4"/>
    <w:rsid w:val="00BB7FF9"/>
    <w:rPr>
      <w:rFonts w:ascii="Assistant" w:hAnsi="Assistant" w:cs="Assistant"/>
      <w:b/>
      <w:bCs/>
      <w:noProof/>
      <w:kern w:val="2"/>
      <w:sz w:val="20"/>
      <w:szCs w:val="20"/>
      <w14:ligatures w14:val="standardContextual"/>
    </w:rPr>
  </w:style>
  <w:style w:type="paragraph" w:customStyle="1" w:styleId="af6">
    <w:name w:val="עמה טיזר"/>
    <w:basedOn w:val="Normal"/>
    <w:link w:val="af7"/>
    <w:qFormat/>
    <w:rsid w:val="00C8406F"/>
    <w:pPr>
      <w:jc w:val="center"/>
    </w:pPr>
    <w:rPr>
      <w:rFonts w:ascii="Bona Nova" w:hAnsi="Bona Nova" w:cs="Bona Nova"/>
      <w:sz w:val="28"/>
      <w:szCs w:val="28"/>
    </w:rPr>
  </w:style>
  <w:style w:type="paragraph" w:customStyle="1" w:styleId="Style1">
    <w:name w:val="Style1"/>
    <w:basedOn w:val="Normal"/>
    <w:next w:val="a9"/>
    <w:link w:val="Style1Char"/>
    <w:autoRedefine/>
    <w:rsid w:val="006D724E"/>
    <w:pPr>
      <w:keepNext/>
      <w:spacing w:after="60"/>
      <w:jc w:val="right"/>
    </w:pPr>
    <w:rPr>
      <w:rFonts w:ascii="Bona Nova" w:hAnsi="Bona Nova" w:cs="Bona Nova"/>
      <w:b/>
      <w:bCs/>
      <w:color w:val="7F7F7F" w:themeColor="text1" w:themeTint="80"/>
      <w:sz w:val="48"/>
      <w:szCs w:val="48"/>
    </w:rPr>
  </w:style>
  <w:style w:type="character" w:customStyle="1" w:styleId="af7">
    <w:name w:val="עמה טיזר תו"/>
    <w:basedOn w:val="DefaultParagraphFont"/>
    <w:link w:val="af6"/>
    <w:rsid w:val="00C8406F"/>
    <w:rPr>
      <w:rFonts w:ascii="Bona Nova" w:hAnsi="Bona Nova" w:cs="Bona Nova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6D724E"/>
    <w:rPr>
      <w:rFonts w:ascii="Bona Nova" w:hAnsi="Bona Nova" w:cs="Bona Nova"/>
      <w:b/>
      <w:bCs/>
      <w:color w:val="7F7F7F" w:themeColor="text1" w:themeTint="80"/>
      <w:sz w:val="48"/>
      <w:szCs w:val="48"/>
    </w:rPr>
  </w:style>
  <w:style w:type="paragraph" w:customStyle="1" w:styleId="Style2">
    <w:name w:val="Style2"/>
    <w:basedOn w:val="Normal"/>
    <w:next w:val="Style3"/>
    <w:link w:val="Style2Char"/>
    <w:autoRedefine/>
    <w:rsid w:val="006D724E"/>
    <w:pPr>
      <w:spacing w:after="0" w:line="240" w:lineRule="auto"/>
      <w:jc w:val="right"/>
    </w:pPr>
    <w:rPr>
      <w:rFonts w:ascii="Assistant" w:hAnsi="Assistant" w:cs="EFT_Classic"/>
      <w:sz w:val="34"/>
      <w:szCs w:val="34"/>
    </w:rPr>
  </w:style>
  <w:style w:type="paragraph" w:customStyle="1" w:styleId="Style3">
    <w:name w:val="Style3"/>
    <w:basedOn w:val="Normal"/>
    <w:next w:val="ac"/>
    <w:link w:val="Style3Char"/>
    <w:autoRedefine/>
    <w:rsid w:val="006D724E"/>
    <w:pPr>
      <w:keepNext/>
      <w:spacing w:after="0" w:line="240" w:lineRule="auto"/>
      <w:ind w:left="709"/>
    </w:pPr>
    <w:rPr>
      <w:rFonts w:cs="EFT_Classic"/>
      <w:color w:val="FFFFFF" w:themeColor="background1"/>
      <w:sz w:val="32"/>
      <w:szCs w:val="32"/>
      <w14:shadow w14:blurRad="50800" w14:dist="38100" w14:dir="2700000" w14:sx="100000" w14:sy="100000" w14:kx="0" w14:ky="0" w14:algn="tl">
        <w14:schemeClr w14:val="tx1">
          <w14:alpha w14:val="10000"/>
        </w14:schemeClr>
      </w14:shadow>
    </w:rPr>
  </w:style>
  <w:style w:type="character" w:customStyle="1" w:styleId="Style2Char">
    <w:name w:val="Style2 Char"/>
    <w:basedOn w:val="DefaultParagraphFont"/>
    <w:link w:val="Style2"/>
    <w:rsid w:val="006D724E"/>
    <w:rPr>
      <w:rFonts w:ascii="Assistant" w:hAnsi="Assistant" w:cs="EFT_Classic"/>
      <w:sz w:val="34"/>
      <w:szCs w:val="34"/>
    </w:rPr>
  </w:style>
  <w:style w:type="character" w:customStyle="1" w:styleId="Style3Char">
    <w:name w:val="Style3 Char"/>
    <w:basedOn w:val="DefaultParagraphFont"/>
    <w:link w:val="Style3"/>
    <w:rsid w:val="006D724E"/>
    <w:rPr>
      <w:rFonts w:cs="EFT_Classic"/>
      <w:color w:val="FFFFFF" w:themeColor="background1"/>
      <w:sz w:val="32"/>
      <w:szCs w:val="32"/>
      <w14:shadow w14:blurRad="50800" w14:dist="38100" w14:dir="2700000" w14:sx="100000" w14:sy="100000" w14:kx="0" w14:ky="0" w14:algn="tl">
        <w14:schemeClr w14:val="tx1">
          <w14:alpha w14:val="10000"/>
        </w14:schemeClr>
      </w14:shadow>
    </w:rPr>
  </w:style>
  <w:style w:type="paragraph" w:customStyle="1" w:styleId="a6">
    <w:name w:val="עמה אחרי כותרת"/>
    <w:basedOn w:val="ac"/>
    <w:next w:val="ac"/>
    <w:link w:val="Char4"/>
    <w:autoRedefine/>
    <w:qFormat/>
    <w:rsid w:val="003B713B"/>
    <w:pPr>
      <w:keepNext/>
    </w:pPr>
    <w:rPr>
      <w:color w:val="FF0000"/>
    </w:rPr>
  </w:style>
  <w:style w:type="paragraph" w:customStyle="1" w:styleId="af8">
    <w:name w:val="עמה לפני כותרת"/>
    <w:basedOn w:val="a8"/>
    <w:next w:val="a8"/>
    <w:link w:val="Char5"/>
    <w:qFormat/>
    <w:rsid w:val="00533AD6"/>
    <w:pPr>
      <w:framePr w:wrap="around"/>
    </w:pPr>
    <w:rPr>
      <w:color w:val="FF0000"/>
      <w:szCs w:val="20"/>
    </w:rPr>
  </w:style>
  <w:style w:type="character" w:customStyle="1" w:styleId="Char4">
    <w:name w:val="עמה אחרי כותרת Char"/>
    <w:basedOn w:val="ad"/>
    <w:link w:val="a6"/>
    <w:rsid w:val="006D724E"/>
    <w:rPr>
      <w:rFonts w:ascii="Assistant" w:hAnsi="Assistant" w:cs="Assistant"/>
      <w:b/>
      <w:bCs/>
      <w:noProof/>
      <w:color w:val="FF0000"/>
      <w:kern w:val="2"/>
      <w:sz w:val="20"/>
      <w:szCs w:val="20"/>
      <w14:ligatures w14:val="standardContextual"/>
    </w:rPr>
  </w:style>
  <w:style w:type="character" w:customStyle="1" w:styleId="Char5">
    <w:name w:val="עמה לפני כותרת Char"/>
    <w:basedOn w:val="aa"/>
    <w:link w:val="af8"/>
    <w:rsid w:val="006D724E"/>
    <w:rPr>
      <w:rFonts w:ascii="Bona Nova" w:hAnsi="Bona Nova" w:cs="Bona Nova"/>
      <w:b/>
      <w:bCs/>
      <w:noProof/>
      <w:color w:val="FF0000"/>
      <w:kern w:val="2"/>
      <w:sz w:val="48"/>
      <w:szCs w:val="20"/>
      <w14:ligatures w14:val="standardContextual"/>
    </w:rPr>
  </w:style>
  <w:style w:type="paragraph" w:customStyle="1" w:styleId="af9">
    <w:name w:val="עמה כ.משנה"/>
    <w:basedOn w:val="ac"/>
    <w:link w:val="afa"/>
    <w:autoRedefine/>
    <w:qFormat/>
    <w:rsid w:val="002B63AE"/>
    <w:pPr>
      <w:keepNext/>
      <w:spacing w:before="200"/>
    </w:pPr>
    <w:rPr>
      <w:b w:val="0"/>
      <w:bCs w:val="0"/>
    </w:rPr>
  </w:style>
  <w:style w:type="character" w:customStyle="1" w:styleId="afa">
    <w:name w:val="עמה כ.משנה תו"/>
    <w:basedOn w:val="ad"/>
    <w:link w:val="af9"/>
    <w:rsid w:val="002B63AE"/>
    <w:rPr>
      <w:rFonts w:ascii="Assistant" w:hAnsi="Assistant" w:cs="Assistant"/>
      <w:b w:val="0"/>
      <w:bCs w:val="0"/>
      <w:noProof/>
      <w:kern w:val="2"/>
      <w:sz w:val="20"/>
      <w:szCs w:val="2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C45AF0"/>
    <w:rPr>
      <w:rFonts w:ascii="David" w:hAnsi="David" w:cs="David"/>
      <w:b/>
      <w:bCs/>
      <w:color w:val="000000"/>
      <w:kern w:val="28"/>
      <w:sz w:val="24"/>
      <w:szCs w:val="24"/>
      <w14:ligatures w14:val="standard"/>
      <w14:cntxtAlts/>
    </w:rPr>
  </w:style>
  <w:style w:type="paragraph" w:styleId="NormalWeb">
    <w:name w:val="Normal (Web)"/>
    <w:basedOn w:val="Normal"/>
    <w:uiPriority w:val="99"/>
    <w:unhideWhenUsed/>
    <w:rsid w:val="00C45A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C0C6E"/>
    <w:pPr>
      <w:ind w:left="720"/>
      <w:contextualSpacing/>
    </w:pPr>
    <w:rPr>
      <w:rFonts w:ascii="Calibri" w:eastAsia="Calibri" w:hAnsi="Calibri" w:cs="Calibri"/>
    </w:rPr>
  </w:style>
  <w:style w:type="paragraph" w:customStyle="1" w:styleId="a">
    <w:name w:val="מעה רשימה ממוספרת"/>
    <w:basedOn w:val="ListParagraph"/>
    <w:link w:val="afb"/>
    <w:qFormat/>
    <w:rsid w:val="00A97917"/>
    <w:pPr>
      <w:numPr>
        <w:numId w:val="7"/>
      </w:numPr>
      <w:spacing w:after="80" w:line="276" w:lineRule="auto"/>
      <w:jc w:val="both"/>
    </w:pPr>
    <w:rPr>
      <w:rFonts w:ascii="Assistant" w:hAnsi="Assistant" w:cs="Assistant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69F5"/>
    <w:rPr>
      <w:rFonts w:ascii="Calibri" w:eastAsia="Calibri" w:hAnsi="Calibri" w:cs="Calibri"/>
    </w:rPr>
  </w:style>
  <w:style w:type="character" w:customStyle="1" w:styleId="afb">
    <w:name w:val="מעה רשימה ממוספרת תו"/>
    <w:basedOn w:val="ListParagraphChar"/>
    <w:link w:val="a"/>
    <w:rsid w:val="00F469F5"/>
    <w:rPr>
      <w:rFonts w:ascii="Assistant" w:eastAsia="Calibri" w:hAnsi="Assistant" w:cs="Assistant"/>
      <w:sz w:val="20"/>
      <w:szCs w:val="20"/>
    </w:rPr>
  </w:style>
  <w:style w:type="paragraph" w:customStyle="1" w:styleId="afc">
    <w:name w:val="עמה בלי הבא"/>
    <w:basedOn w:val="ac"/>
    <w:next w:val="ac"/>
    <w:link w:val="Char6"/>
    <w:autoRedefine/>
    <w:qFormat/>
    <w:rsid w:val="00D46F64"/>
    <w:pPr>
      <w:widowControl w:val="0"/>
    </w:pPr>
  </w:style>
  <w:style w:type="paragraph" w:customStyle="1" w:styleId="afd">
    <w:name w:val="חידושים"/>
    <w:basedOn w:val="ac"/>
    <w:link w:val="Char7"/>
    <w:autoRedefine/>
    <w:qFormat/>
    <w:rsid w:val="001E2A6F"/>
    <w:pPr>
      <w:spacing w:after="60" w:line="240" w:lineRule="auto"/>
      <w:jc w:val="center"/>
    </w:pPr>
    <w:rPr>
      <w:szCs w:val="18"/>
    </w:rPr>
  </w:style>
  <w:style w:type="character" w:customStyle="1" w:styleId="Char6">
    <w:name w:val="עמה בלי הבא Char"/>
    <w:basedOn w:val="ad"/>
    <w:link w:val="afc"/>
    <w:rsid w:val="00D46F64"/>
    <w:rPr>
      <w:rFonts w:ascii="Assistant" w:hAnsi="Assistant" w:cs="Assistant"/>
      <w:b/>
      <w:bCs/>
      <w:noProof/>
      <w:kern w:val="2"/>
      <w:sz w:val="20"/>
      <w:szCs w:val="20"/>
      <w14:ligatures w14:val="standardContextual"/>
    </w:rPr>
  </w:style>
  <w:style w:type="character" w:customStyle="1" w:styleId="Char7">
    <w:name w:val="חידושים Char"/>
    <w:basedOn w:val="ad"/>
    <w:link w:val="afd"/>
    <w:rsid w:val="001E2A6F"/>
    <w:rPr>
      <w:rFonts w:ascii="Assistant" w:hAnsi="Assistant" w:cs="Assistant"/>
      <w:b/>
      <w:bCs/>
      <w:noProof/>
      <w:kern w:val="2"/>
      <w:sz w:val="20"/>
      <w:szCs w:val="1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3E345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table" w:styleId="TableGrid">
    <w:name w:val="Table Grid"/>
    <w:basedOn w:val="TableNormal"/>
    <w:uiPriority w:val="39"/>
    <w:rsid w:val="003E345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3E3452"/>
    <w:rPr>
      <w:b/>
      <w:bCs/>
      <w:i/>
      <w:iCs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37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achi\Documents\Custom%20Office%20Templates\&#1506;&#1493;&#1500;&#1492;%20&#1502;&#1503;%20&#1492;&#1502;&#1491;&#1489;&#1512;%20&#1514;&#1489;&#1504;&#1497;&#1514;%20&#1495;&#1491;&#1513;&#1492;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0C58E-0B91-442F-B53F-573A8AF29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עולה מן המדבר תבנית חדשה - Copy.dotx</Template>
  <TotalTime>145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</dc:creator>
  <cp:keywords/>
  <dc:description/>
  <cp:lastModifiedBy>מלאכי מחפוד</cp:lastModifiedBy>
  <cp:revision>36</cp:revision>
  <dcterms:created xsi:type="dcterms:W3CDTF">2024-05-19T16:14:00Z</dcterms:created>
  <dcterms:modified xsi:type="dcterms:W3CDTF">2024-06-10T23:44:00Z</dcterms:modified>
</cp:coreProperties>
</file>